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287E1" w14:textId="77777777" w:rsidR="00F036C6" w:rsidRPr="00704FDF" w:rsidRDefault="00F036C6" w:rsidP="00F036C6">
      <w:pPr>
        <w:pStyle w:val="Heading1"/>
        <w:rPr>
          <w:b/>
          <w:sz w:val="32"/>
          <w:lang w:val="en-US"/>
        </w:rPr>
      </w:pPr>
      <w:r w:rsidRPr="00704FDF">
        <w:rPr>
          <w:b/>
          <w:sz w:val="32"/>
          <w:lang w:val="en-US"/>
        </w:rPr>
        <w:t>Mario M. Filho</w:t>
      </w:r>
    </w:p>
    <w:p w14:paraId="0761BE5B" w14:textId="77777777" w:rsidR="00F036C6" w:rsidRDefault="00F036C6" w:rsidP="004F4E5B">
      <w:pPr>
        <w:pStyle w:val="Date"/>
        <w:jc w:val="both"/>
        <w:rPr>
          <w:rFonts w:ascii="Arial" w:hAnsi="Arial" w:cs="Arial"/>
          <w:lang w:val="en-US"/>
        </w:rPr>
      </w:pPr>
    </w:p>
    <w:p w14:paraId="13CB41D3" w14:textId="77777777" w:rsidR="00F036C6" w:rsidRDefault="00F036C6" w:rsidP="004F4E5B">
      <w:pPr>
        <w:pStyle w:val="Date"/>
        <w:jc w:val="both"/>
        <w:rPr>
          <w:rFonts w:ascii="Arial" w:hAnsi="Arial" w:cs="Arial"/>
          <w:lang w:val="en-US"/>
        </w:rPr>
      </w:pPr>
    </w:p>
    <w:p w14:paraId="26CDD7F5" w14:textId="77777777" w:rsidR="00F036C6" w:rsidRDefault="00F036C6" w:rsidP="004F4E5B">
      <w:pPr>
        <w:pStyle w:val="Date"/>
        <w:jc w:val="both"/>
        <w:rPr>
          <w:rFonts w:ascii="Arial" w:hAnsi="Arial" w:cs="Arial"/>
          <w:lang w:val="en-US"/>
        </w:rPr>
      </w:pPr>
    </w:p>
    <w:p w14:paraId="0F071497" w14:textId="77777777" w:rsidR="004F4E5B" w:rsidRPr="004F4E5B" w:rsidRDefault="004F4E5B" w:rsidP="004F4E5B">
      <w:pPr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Mario has more than 20 years of IT experience. Self-learning since 11 years-old when earned his first computer. Professional dynamic, creative, innovative and focused. Extremely determined to get results and dedicated to work. Easy to adapt. Has 2 open source solutions, proactively developed, and invited to be patented and registered at the Open Invention Network in New York - USA (an association for open source patents ). Solutions are available for free download. These solutions do not generate income because they are open source. </w:t>
      </w:r>
    </w:p>
    <w:p w14:paraId="1DAD9FC0" w14:textId="77777777" w:rsidR="004F4E5B" w:rsidRPr="004F4E5B" w:rsidRDefault="004F4E5B" w:rsidP="004F4E5B">
      <w:pPr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 xml:space="preserve">He has worked on major projects and has already taken on major responsibilities. He worked or advised large companies and multinationals such as </w:t>
      </w:r>
      <w:proofErr w:type="spellStart"/>
      <w:r w:rsidRPr="004F4E5B">
        <w:rPr>
          <w:rFonts w:ascii="Arial" w:hAnsi="Arial" w:cs="Arial"/>
          <w:lang w:val="en-US"/>
        </w:rPr>
        <w:t>TodoBPO</w:t>
      </w:r>
      <w:proofErr w:type="spellEnd"/>
      <w:r w:rsidRPr="004F4E5B">
        <w:rPr>
          <w:rFonts w:ascii="Arial" w:hAnsi="Arial" w:cs="Arial"/>
          <w:lang w:val="en-US"/>
        </w:rPr>
        <w:t xml:space="preserve">, CONTAX, </w:t>
      </w:r>
      <w:proofErr w:type="spellStart"/>
      <w:r w:rsidRPr="004F4E5B">
        <w:rPr>
          <w:rFonts w:ascii="Arial" w:hAnsi="Arial" w:cs="Arial"/>
          <w:lang w:val="en-US"/>
        </w:rPr>
        <w:t>Telefônica</w:t>
      </w:r>
      <w:proofErr w:type="spellEnd"/>
      <w:r w:rsidRPr="004F4E5B">
        <w:rPr>
          <w:rFonts w:ascii="Arial" w:hAnsi="Arial" w:cs="Arial"/>
          <w:lang w:val="en-US"/>
        </w:rPr>
        <w:t xml:space="preserve">, Claro, Oi, Vivo, Nuance, Caixa </w:t>
      </w:r>
      <w:proofErr w:type="spellStart"/>
      <w:r w:rsidRPr="004F4E5B">
        <w:rPr>
          <w:rFonts w:ascii="Arial" w:hAnsi="Arial" w:cs="Arial"/>
          <w:lang w:val="en-US"/>
        </w:rPr>
        <w:t>Econômica</w:t>
      </w:r>
      <w:proofErr w:type="spellEnd"/>
      <w:r w:rsidRPr="004F4E5B">
        <w:rPr>
          <w:rFonts w:ascii="Arial" w:hAnsi="Arial" w:cs="Arial"/>
          <w:lang w:val="en-US"/>
        </w:rPr>
        <w:t xml:space="preserve"> Federal, Bank of Pará, Itaú, </w:t>
      </w:r>
      <w:proofErr w:type="spellStart"/>
      <w:r w:rsidRPr="004F4E5B">
        <w:rPr>
          <w:rFonts w:ascii="Arial" w:hAnsi="Arial" w:cs="Arial"/>
          <w:lang w:val="en-US"/>
        </w:rPr>
        <w:t>Urmet</w:t>
      </w:r>
      <w:proofErr w:type="spellEnd"/>
      <w:r w:rsidRPr="004F4E5B">
        <w:rPr>
          <w:rFonts w:ascii="Arial" w:hAnsi="Arial" w:cs="Arial"/>
          <w:lang w:val="en-US"/>
        </w:rPr>
        <w:t xml:space="preserve"> Daruma, among others. </w:t>
      </w:r>
      <w:r w:rsidRPr="004F4E5B">
        <w:rPr>
          <w:rFonts w:ascii="Arial" w:hAnsi="Arial" w:cs="Arial"/>
          <w:lang w:val="en-US"/>
        </w:rPr>
        <w:br/>
      </w:r>
      <w:r w:rsidRPr="004F4E5B">
        <w:rPr>
          <w:rFonts w:ascii="Arial" w:hAnsi="Arial" w:cs="Arial"/>
          <w:lang w:val="en-US"/>
        </w:rPr>
        <w:br/>
        <w:t>ITCERTS certified professional in ITC-021- DevOps Essentials certification.</w:t>
      </w:r>
    </w:p>
    <w:p w14:paraId="585F8F0F" w14:textId="52CB8DE1" w:rsidR="00D20AA7" w:rsidRPr="00155900" w:rsidRDefault="004F4E5B" w:rsidP="00155900">
      <w:pPr>
        <w:pStyle w:val="Closing"/>
        <w:ind w:left="0"/>
        <w:jc w:val="both"/>
        <w:rPr>
          <w:rFonts w:ascii="Arial" w:hAnsi="Arial" w:cs="Arial"/>
          <w:lang w:val="en-US"/>
        </w:rPr>
      </w:pPr>
      <w:r w:rsidRPr="004F4E5B">
        <w:rPr>
          <w:rFonts w:ascii="Arial" w:hAnsi="Arial" w:cs="Arial"/>
          <w:lang w:val="en-US"/>
        </w:rPr>
        <w:t>ITCERTS certified professional in ITC-006 - InfoSec Foundation certification.</w:t>
      </w:r>
      <w:r w:rsidR="00D20AA7" w:rsidRPr="004F4E5B">
        <w:rPr>
          <w:rFonts w:ascii="Arial" w:hAnsi="Arial" w:cs="Arial"/>
          <w:caps/>
        </w:rPr>
        <w:br w:type="page"/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de tabela para todo o conteúdo"/>
      </w:tblPr>
      <w:tblGrid>
        <w:gridCol w:w="2922"/>
        <w:gridCol w:w="6680"/>
      </w:tblGrid>
      <w:tr w:rsidR="00C420C8" w:rsidRPr="00EA5622" w14:paraId="59061147" w14:textId="77777777" w:rsidTr="00D20AA7">
        <w:tc>
          <w:tcPr>
            <w:tcW w:w="2922" w:type="dxa"/>
          </w:tcPr>
          <w:p w14:paraId="6D421881" w14:textId="1E007DD0" w:rsidR="00C420C8" w:rsidRPr="00EC2F61" w:rsidRDefault="00EC2F61" w:rsidP="003856C9">
            <w:pPr>
              <w:pStyle w:val="Heading1"/>
              <w:rPr>
                <w:b/>
                <w:sz w:val="32"/>
                <w:lang w:val="pt-BR"/>
              </w:rPr>
            </w:pPr>
            <w:r w:rsidRPr="00EC2F61">
              <w:rPr>
                <w:b/>
                <w:sz w:val="32"/>
                <w:lang w:val="pt-BR"/>
              </w:rPr>
              <w:lastRenderedPageBreak/>
              <w:t>Mario M</w:t>
            </w:r>
            <w:r w:rsidR="00B1423D">
              <w:rPr>
                <w:b/>
                <w:sz w:val="32"/>
                <w:lang w:val="pt-BR"/>
              </w:rPr>
              <w:t>ayerle</w:t>
            </w:r>
            <w:r w:rsidRPr="00EC2F61">
              <w:rPr>
                <w:b/>
                <w:sz w:val="32"/>
                <w:lang w:val="pt-BR"/>
              </w:rPr>
              <w:t xml:space="preserve"> Filho</w:t>
            </w:r>
          </w:p>
          <w:p w14:paraId="1BB2F158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268AE0A" wp14:editId="04E96A76">
                      <wp:extent cx="329184" cy="329184"/>
                      <wp:effectExtent l="0" t="0" r="13970" b="13970"/>
                      <wp:docPr id="49" name="Grupo 43" title="Ícone de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v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v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8BAF38" id="Grupo 43" o:spid="_x0000_s1026" alt="Title: Ícone de email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">
                      <v:shape id="Forma Liv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v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AE186C6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sz w:val="16"/>
                <w:szCs w:val="16"/>
                <w:lang w:val="pt-BR"/>
              </w:rPr>
            </w:pPr>
            <w:r w:rsidRPr="003810F7">
              <w:rPr>
                <w:rFonts w:ascii="Arial" w:hAnsi="Arial" w:cs="Arial"/>
                <w:sz w:val="16"/>
                <w:szCs w:val="16"/>
                <w:lang w:val="pt-BR"/>
              </w:rPr>
              <w:t>mariomayerlefilho@live.com</w:t>
            </w:r>
          </w:p>
          <w:p w14:paraId="78FC308B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09A5E686" wp14:editId="3C8948E2">
                      <wp:extent cx="329184" cy="329184"/>
                      <wp:effectExtent l="0" t="0" r="13970" b="13970"/>
                      <wp:docPr id="80" name="Grupo 37" title="Ícone de telef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v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v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1FCF48" id="Grupo 37" o:spid="_x0000_s1026" alt="Title: Ícone de telefone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">
                      <v:shape id="Forma Liv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7DDF43CC" w14:textId="77777777" w:rsidR="00C420C8" w:rsidRPr="003810F7" w:rsidRDefault="00EC2F61" w:rsidP="00441EB9">
            <w:pPr>
              <w:pStyle w:val="Heading3"/>
              <w:rPr>
                <w:rFonts w:ascii="Arial" w:hAnsi="Arial" w:cs="Arial"/>
                <w:lang w:val="pt-BR"/>
              </w:rPr>
            </w:pPr>
            <w:r w:rsidRPr="003810F7">
              <w:rPr>
                <w:rFonts w:ascii="Arial" w:hAnsi="Arial" w:cs="Arial"/>
                <w:lang w:val="pt-BR"/>
              </w:rPr>
              <w:t>+55 11 94126-8811</w:t>
            </w:r>
          </w:p>
          <w:p w14:paraId="7938DA53" w14:textId="77777777" w:rsidR="00C420C8" w:rsidRPr="009F470A" w:rsidRDefault="00C420C8" w:rsidP="005246B9">
            <w:pPr>
              <w:pStyle w:val="Grfico"/>
              <w:rPr>
                <w:lang w:val="pt-BR"/>
              </w:rPr>
            </w:pPr>
            <w:r w:rsidRPr="009F470A">
              <w:rPr>
                <w:noProof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9BDE91B" wp14:editId="05A4B669">
                      <wp:extent cx="329184" cy="329184"/>
                      <wp:effectExtent l="0" t="0" r="13970" b="13970"/>
                      <wp:docPr id="77" name="Grupo 31" title="Ícone do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Forma Livre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Forma Livre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1E60C5" id="Grupo 31" o:spid="_x0000_s1026" alt="Title: Ícone do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">
                      <v:shape id="Forma Livre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vre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151C8DAD" w14:textId="6CDBD4CB" w:rsidR="00C420C8" w:rsidRPr="003810F7" w:rsidRDefault="00747BB0" w:rsidP="00441EB9">
            <w:pPr>
              <w:pStyle w:val="Heading3"/>
              <w:rPr>
                <w:rFonts w:ascii="Arial" w:hAnsi="Arial" w:cs="Arial"/>
                <w:szCs w:val="22"/>
                <w:lang w:val="en-US"/>
              </w:rPr>
            </w:pPr>
            <w:hyperlink r:id="rId7" w:history="1">
              <w:r w:rsidR="00EC2F61" w:rsidRPr="003810F7">
                <w:rPr>
                  <w:rStyle w:val="Hyperlink"/>
                  <w:rFonts w:ascii="Arial" w:hAnsi="Arial" w:cs="Arial"/>
                  <w:szCs w:val="22"/>
                  <w:lang w:val="en-US"/>
                </w:rPr>
                <w:t>https://www.linkedin.com/in/mariomayerlefilho/</w:t>
              </w:r>
            </w:hyperlink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ayout de tabela do lado esquerdo"/>
            </w:tblPr>
            <w:tblGrid>
              <w:gridCol w:w="2922"/>
            </w:tblGrid>
            <w:tr w:rsidR="00C420C8" w:rsidRPr="003810F7" w14:paraId="122AEB60" w14:textId="7777777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0373F281" w14:textId="77777777" w:rsidR="00C420C8" w:rsidRPr="003810F7" w:rsidRDefault="00EC2F61" w:rsidP="00441EB9">
                  <w:pPr>
                    <w:pStyle w:val="Heading3"/>
                    <w:rPr>
                      <w:rFonts w:ascii="Arial" w:eastAsiaTheme="minorHAnsi" w:hAnsi="Arial" w:cs="Arial"/>
                      <w:szCs w:val="22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t>Twitter: @m2f0</w:t>
                  </w:r>
                  <w:r w:rsidRPr="003810F7">
                    <w:rPr>
                      <w:rFonts w:ascii="Arial" w:hAnsi="Arial" w:cs="Arial"/>
                      <w:szCs w:val="22"/>
                      <w:lang w:val="pt-BR"/>
                    </w:rPr>
                    <w:br/>
                    <w:t>Git: /m2f0</w:t>
                  </w:r>
                </w:p>
              </w:tc>
            </w:tr>
            <w:tr w:rsidR="00C420C8" w:rsidRPr="009F470A" w14:paraId="72D6EB68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1394714F" w14:textId="77777777" w:rsidR="00C420C8" w:rsidRPr="009F470A" w:rsidRDefault="00EC2F61" w:rsidP="002C77B9">
                  <w:pPr>
                    <w:pStyle w:val="Heading3"/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Job Focus</w:t>
                  </w:r>
                </w:p>
                <w:p w14:paraId="40CB965A" w14:textId="7777777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1AF68887" wp14:editId="7EE06739">
                            <wp:extent cx="221615" cy="0"/>
                            <wp:effectExtent l="0" t="0" r="26035" b="19050"/>
                            <wp:docPr id="83" name="Conector Reto 83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39046029" id="Conector Reto 83" o:spid="_x0000_s1026" alt="Title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xIz1AEAAOsDAAAOAAAAZHJzL2Uyb0RvYy54bWysU9tuEzEQfUfiHyy/k70g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/6MSM9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D53CC71" w14:textId="77777777" w:rsidR="00C420C8" w:rsidRPr="009F470A" w:rsidRDefault="00EC2F61" w:rsidP="00D11C4D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 xml:space="preserve">Data </w:t>
                  </w:r>
                  <w:r w:rsidRPr="00EC2F61">
                    <w:rPr>
                      <w:noProof/>
                      <w:lang w:val="pt-BR"/>
                    </w:rPr>
                    <w:t>Scientist</w:t>
                  </w:r>
                  <w:r>
                    <w:rPr>
                      <w:noProof/>
                      <w:lang w:val="pt-BR"/>
                    </w:rPr>
                    <w:t>, DevOps, Developer</w:t>
                  </w:r>
                  <w:r>
                    <w:rPr>
                      <w:lang w:val="pt-BR"/>
                    </w:rPr>
                    <w:t xml:space="preserve"> </w:t>
                  </w:r>
                </w:p>
              </w:tc>
            </w:tr>
            <w:tr w:rsidR="00C420C8" w:rsidRPr="00EA5622" w14:paraId="6BCFABBD" w14:textId="7777777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14:paraId="3A11E540" w14:textId="77777777" w:rsidR="00C420C8" w:rsidRPr="003810F7" w:rsidRDefault="00EC2F61" w:rsidP="0043426C">
                  <w:pPr>
                    <w:pStyle w:val="Heading3"/>
                    <w:rPr>
                      <w:rFonts w:ascii="Arial" w:hAnsi="Arial" w:cs="Arial"/>
                      <w:lang w:val="pt-BR"/>
                    </w:rPr>
                  </w:pPr>
                  <w:r w:rsidRPr="003810F7">
                    <w:rPr>
                      <w:rFonts w:ascii="Arial" w:hAnsi="Arial" w:cs="Arial"/>
                      <w:lang w:val="pt-BR"/>
                    </w:rPr>
                    <w:t>Habilities</w:t>
                  </w:r>
                </w:p>
                <w:p w14:paraId="5B949473" w14:textId="77777777" w:rsidR="00C420C8" w:rsidRPr="009F470A" w:rsidRDefault="00C420C8" w:rsidP="00616FF4">
                  <w:pPr>
                    <w:pStyle w:val="Linhadegrfico"/>
                    <w:rPr>
                      <w:lang w:val="pt-BR"/>
                    </w:rPr>
                  </w:pPr>
                  <w:r w:rsidRPr="009F470A">
                    <w:rPr>
                      <w:lang w:val="pt-BR" w:eastAsia="pt-BR"/>
                    </w:rPr>
                    <mc:AlternateContent>
                      <mc:Choice Requires="wps">
                        <w:drawing>
                          <wp:inline distT="0" distB="0" distL="0" distR="0" wp14:anchorId="01E50127" wp14:editId="4969E9FE">
                            <wp:extent cx="221615" cy="0"/>
                            <wp:effectExtent l="0" t="0" r="26035" b="19050"/>
                            <wp:docPr id="84" name="Conector Reto 84" title="Gráfico de linh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7D0B7C1" id="Conector Reto 84" o:spid="_x0000_s1026" alt="Title: Gráfico de linh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6E0FF590" w14:textId="02A805D2" w:rsidR="00C420C8" w:rsidRPr="003810F7" w:rsidRDefault="00EC2F61" w:rsidP="00463463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color w:val="000000" w:themeColor="text1"/>
                      <w:lang w:val="en-US"/>
                    </w:rPr>
                    <w:t>DevOps: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CI/CD,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Skrum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Agilé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Ansible, Puppet, Kubernetes, Docker,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, Jenkins, 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VSphere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Nagios/</w:t>
                  </w:r>
                  <w:proofErr w:type="spellStart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Science Logic, Zabbix.</w:t>
                  </w:r>
                  <w:r w:rsidR="00EB3B1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9F7DFF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JSON, </w:t>
                  </w:r>
                  <w:r w:rsidR="009B3EB0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 CentOS and Debian.</w:t>
                  </w:r>
                </w:p>
                <w:p w14:paraId="754C83D4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lastRenderedPageBreak/>
                    <w:t>Frontend: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HTML5, CSS, JS, WordPress.</w:t>
                  </w:r>
                </w:p>
                <w:p w14:paraId="136A5939" w14:textId="63F7D172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Backend: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Django</w:t>
                  </w:r>
                  <w:r w:rsidR="00252D1C">
                    <w:rPr>
                      <w:rFonts w:ascii="Arial" w:hAnsi="Arial" w:cs="Arial"/>
                      <w:lang w:val="en-US"/>
                    </w:rPr>
                    <w:t>,Node.JS</w:t>
                  </w:r>
                </w:p>
                <w:p w14:paraId="71EDA743" w14:textId="26DE85BF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Data Scientist: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proofErr w:type="spellStart"/>
                  <w:r w:rsidRPr="00A74D68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A74D68">
                    <w:rPr>
                      <w:rFonts w:ascii="Arial" w:hAnsi="Arial" w:cs="Arial"/>
                      <w:lang w:val="en-US"/>
                    </w:rPr>
                    <w:t>, TensorFlow</w:t>
                  </w:r>
                  <w:r w:rsidR="00795BA7">
                    <w:rPr>
                      <w:rFonts w:ascii="Arial" w:hAnsi="Arial" w:cs="Arial"/>
                      <w:lang w:val="en-US"/>
                    </w:rPr>
                    <w:t>, Presto</w:t>
                  </w:r>
                  <w:bookmarkStart w:id="0" w:name="_GoBack"/>
                  <w:bookmarkEnd w:id="0"/>
                  <w:r w:rsidRPr="00A74D68">
                    <w:rPr>
                      <w:rFonts w:ascii="Arial" w:hAnsi="Arial" w:cs="Arial"/>
                      <w:lang w:val="en-US"/>
                    </w:rPr>
                    <w:t>.</w:t>
                  </w:r>
                </w:p>
                <w:p w14:paraId="4536A116" w14:textId="77777777" w:rsidR="00EC2F61" w:rsidRPr="00A74D68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>Programming Languages: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 xml:space="preserve"> PowerShell, Shell Script, Python, Jira Query Language, JS, Java.</w:t>
                  </w:r>
                </w:p>
                <w:p w14:paraId="5BCEAA9F" w14:textId="77777777" w:rsidR="00723058" w:rsidRPr="00860B9F" w:rsidRDefault="00EC2F61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DB: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MySQL, MariaDB</w:t>
                  </w:r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Percona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 xml:space="preserve">, </w:t>
                  </w:r>
                  <w:proofErr w:type="spellStart"/>
                  <w:r w:rsidRPr="00860B9F">
                    <w:rPr>
                      <w:rFonts w:ascii="Arial" w:hAnsi="Arial" w:cs="Arial"/>
                      <w:lang w:val="en-US"/>
                    </w:rPr>
                    <w:t>InnoDB</w:t>
                  </w:r>
                  <w:proofErr w:type="spellEnd"/>
                  <w:r w:rsidRPr="00860B9F">
                    <w:rPr>
                      <w:rFonts w:ascii="Arial" w:hAnsi="Arial" w:cs="Arial"/>
                      <w:lang w:val="en-US"/>
                    </w:rPr>
                    <w:t>, ELK, MongoDB.</w:t>
                  </w:r>
                </w:p>
                <w:p w14:paraId="038811E9" w14:textId="77777777" w:rsidR="00EB3B13" w:rsidRPr="00A74D68" w:rsidRDefault="00723058" w:rsidP="00463463">
                  <w:pPr>
                    <w:rPr>
                      <w:rFonts w:ascii="Arial" w:hAnsi="Arial" w:cs="Arial"/>
                      <w:lang w:val="en-US"/>
                    </w:rPr>
                  </w:pPr>
                  <w:r w:rsidRPr="00A74D68">
                    <w:rPr>
                      <w:rFonts w:ascii="Arial" w:hAnsi="Arial" w:cs="Arial"/>
                      <w:b/>
                      <w:lang w:val="en-US"/>
                    </w:rPr>
                    <w:t xml:space="preserve">Cloud: </w:t>
                  </w:r>
                  <w:r w:rsidRPr="00A74D68">
                    <w:rPr>
                      <w:rFonts w:ascii="Arial" w:hAnsi="Arial" w:cs="Arial"/>
                      <w:lang w:val="en-US"/>
                    </w:rPr>
                    <w:t>Azure, AWS.</w:t>
                  </w:r>
                </w:p>
                <w:p w14:paraId="2274899A" w14:textId="1501DD00" w:rsidR="00EC2F61" w:rsidRPr="00EC2F61" w:rsidRDefault="00EC2F61" w:rsidP="00463463">
                  <w:pPr>
                    <w:rPr>
                      <w:b/>
                      <w:lang w:val="en-US"/>
                    </w:rPr>
                  </w:pPr>
                  <w:r w:rsidRPr="00EC2F61">
                    <w:rPr>
                      <w:b/>
                      <w:lang w:val="en-US"/>
                    </w:rPr>
                    <w:t xml:space="preserve"> </w:t>
                  </w:r>
                </w:p>
              </w:tc>
            </w:tr>
          </w:tbl>
          <w:p w14:paraId="18FC66DA" w14:textId="77777777" w:rsidR="00C420C8" w:rsidRPr="00EC2F61" w:rsidRDefault="00C420C8" w:rsidP="003856C9">
            <w:pPr>
              <w:rPr>
                <w:lang w:val="en-US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Layout de tabela do lado direito"/>
            </w:tblPr>
            <w:tblGrid>
              <w:gridCol w:w="6680"/>
            </w:tblGrid>
            <w:tr w:rsidR="00C420C8" w:rsidRPr="00EA5622" w14:paraId="005DE423" w14:textId="7777777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6026FF8" w14:textId="1568BB2D" w:rsidR="00C420C8" w:rsidRPr="00EC2F61" w:rsidRDefault="00EC2F61" w:rsidP="000B387F">
                  <w:pPr>
                    <w:pStyle w:val="Heading2"/>
                    <w:rPr>
                      <w:lang w:val="en-US"/>
                    </w:rPr>
                  </w:pPr>
                  <w:r w:rsidRPr="00EC2F61">
                    <w:rPr>
                      <w:lang w:val="en-US"/>
                    </w:rPr>
                    <w:lastRenderedPageBreak/>
                    <w:t>Experience</w:t>
                  </w:r>
                  <w:r w:rsidR="00DF444A">
                    <w:rPr>
                      <w:lang w:val="en-US"/>
                    </w:rPr>
                    <w:t xml:space="preserve"> (last </w:t>
                  </w:r>
                  <w:r w:rsidR="00236411">
                    <w:rPr>
                      <w:lang w:val="en-US"/>
                    </w:rPr>
                    <w:t>3</w:t>
                  </w:r>
                  <w:r w:rsidR="00DF444A">
                    <w:rPr>
                      <w:lang w:val="en-US"/>
                    </w:rPr>
                    <w:t>)</w:t>
                  </w:r>
                </w:p>
                <w:p w14:paraId="3019036A" w14:textId="77777777" w:rsidR="00236411" w:rsidRPr="003810F7" w:rsidRDefault="00236411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 xml:space="preserve">CEO/Data Scientist and DevOps at </w:t>
                  </w:r>
                  <w:proofErr w:type="spellStart"/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NNovup</w:t>
                  </w:r>
                  <w:proofErr w:type="spellEnd"/>
                </w:p>
                <w:p w14:paraId="5C650F1C" w14:textId="77777777" w:rsidR="00C420C8" w:rsidRPr="003810F7" w:rsidRDefault="00EC2F61" w:rsidP="000B387F">
                  <w:pPr>
                    <w:pStyle w:val="Heading5"/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>2018</w:t>
                  </w:r>
                  <w:r w:rsidR="00C420C8" w:rsidRPr="003810F7">
                    <w:rPr>
                      <w:rFonts w:ascii="Arial" w:hAnsi="Arial" w:cs="Arial"/>
                      <w:lang w:val="en-US" w:bidi="pt-BR"/>
                    </w:rPr>
                    <w:t xml:space="preserve"> – 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>Present</w:t>
                  </w:r>
                </w:p>
                <w:p w14:paraId="4F715CAA" w14:textId="6BF845EE" w:rsidR="00D00DDC" w:rsidRPr="003810F7" w:rsidRDefault="00D00DDC" w:rsidP="003717F7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Implementation, </w:t>
                  </w:r>
                  <w:r w:rsidR="00236411" w:rsidRPr="003810F7">
                    <w:rPr>
                      <w:rFonts w:ascii="Arial" w:hAnsi="Arial" w:cs="Arial"/>
                      <w:lang w:val="en-US"/>
                    </w:rPr>
                    <w:t xml:space="preserve">provisioning, 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configuration, utilization and administration of </w:t>
                  </w:r>
                  <w:proofErr w:type="spellStart"/>
                  <w:r w:rsidRPr="003810F7">
                    <w:rPr>
                      <w:rFonts w:ascii="Arial" w:hAnsi="Arial" w:cs="Arial"/>
                      <w:lang w:val="en-US"/>
                    </w:rPr>
                    <w:t>DialogFlow</w:t>
                  </w:r>
                  <w:proofErr w:type="spellEnd"/>
                  <w:r w:rsidRPr="003810F7">
                    <w:rPr>
                      <w:rFonts w:ascii="Arial" w:hAnsi="Arial" w:cs="Arial"/>
                      <w:lang w:val="en-US"/>
                    </w:rPr>
                    <w:t>, TensorFlow, Django Azure application.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br/>
                  </w:r>
                  <w:r w:rsidR="005C7338" w:rsidRPr="003810F7">
                    <w:rPr>
                      <w:rFonts w:ascii="Arial" w:hAnsi="Arial" w:cs="Arial"/>
                      <w:lang w:val="en-US"/>
                    </w:rPr>
                    <w:t xml:space="preserve">Creation products: 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t xml:space="preserve">Chatbot </w:t>
                  </w:r>
                  <w:proofErr w:type="spellStart"/>
                  <w:r w:rsidR="008D1A42" w:rsidRPr="003810F7">
                    <w:rPr>
                      <w:rFonts w:ascii="Arial" w:hAnsi="Arial" w:cs="Arial"/>
                      <w:lang w:val="en-US"/>
                    </w:rPr>
                    <w:t>facebo</w:t>
                  </w:r>
                  <w:r w:rsidR="004B2C5D" w:rsidRPr="003810F7">
                    <w:rPr>
                      <w:rFonts w:ascii="Arial" w:hAnsi="Arial" w:cs="Arial"/>
                      <w:lang w:val="en-US"/>
                    </w:rPr>
                    <w:t>ok</w:t>
                  </w:r>
                  <w:proofErr w:type="spellEnd"/>
                  <w:r w:rsidR="008D1A42" w:rsidRPr="003810F7">
                    <w:rPr>
                      <w:rFonts w:ascii="Arial" w:hAnsi="Arial" w:cs="Arial"/>
                      <w:lang w:val="en-US"/>
                    </w:rPr>
                    <w:t>, skype</w:t>
                  </w:r>
                  <w:r w:rsidR="004B2C5D" w:rsidRPr="003810F7">
                    <w:rPr>
                      <w:rFonts w:ascii="Arial" w:hAnsi="Arial" w:cs="Arial"/>
                      <w:lang w:val="en-US"/>
                    </w:rPr>
                    <w:t xml:space="preserve"> chatbot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t xml:space="preserve"> and web </w:t>
                  </w:r>
                  <w:r w:rsidR="004B2C5D" w:rsidRPr="003810F7">
                    <w:rPr>
                      <w:rFonts w:ascii="Arial" w:hAnsi="Arial" w:cs="Arial"/>
                      <w:lang w:val="en-US"/>
                    </w:rPr>
                    <w:t xml:space="preserve"> chatbot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t xml:space="preserve">. </w:t>
                  </w:r>
                  <w:r w:rsidR="008D1A42" w:rsidRPr="003810F7">
                    <w:rPr>
                      <w:rFonts w:ascii="Arial" w:hAnsi="Arial" w:cs="Arial"/>
                      <w:lang w:val="en-US"/>
                    </w:rPr>
                    <w:br/>
                  </w:r>
                  <w:r w:rsidR="004B2C5D" w:rsidRPr="003810F7">
                    <w:rPr>
                      <w:rFonts w:ascii="Arial" w:hAnsi="Arial" w:cs="Arial"/>
                      <w:lang w:val="en-US"/>
                    </w:rPr>
                    <w:t>Development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of Django Azure application.</w:t>
                  </w:r>
                  <w:r w:rsidR="00143F19" w:rsidRPr="003810F7">
                    <w:rPr>
                      <w:rFonts w:ascii="Arial" w:hAnsi="Arial" w:cs="Arial"/>
                      <w:lang w:val="en-US"/>
                    </w:rPr>
                    <w:t xml:space="preserve"> </w:t>
                  </w:r>
                </w:p>
                <w:p w14:paraId="3EE659A5" w14:textId="77777777" w:rsidR="00F80FF7" w:rsidRPr="003810F7" w:rsidRDefault="00F80FF7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Senior Network Operations Engineer  at Nuance Communications</w:t>
                  </w:r>
                </w:p>
                <w:p w14:paraId="4FE4601F" w14:textId="3A0B8E4B" w:rsidR="00C420C8" w:rsidRPr="003810F7" w:rsidRDefault="00F80FF7" w:rsidP="000B387F">
                  <w:pPr>
                    <w:pStyle w:val="Heading5"/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>2017</w:t>
                  </w:r>
                  <w:r w:rsidR="00C420C8" w:rsidRPr="003810F7">
                    <w:rPr>
                      <w:rFonts w:ascii="Arial" w:hAnsi="Arial" w:cs="Arial"/>
                      <w:lang w:val="en-US" w:bidi="pt-BR"/>
                    </w:rPr>
                    <w:t xml:space="preserve"> – 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>2018</w:t>
                  </w:r>
                </w:p>
                <w:p w14:paraId="20603F92" w14:textId="77777777" w:rsidR="00C83CDC" w:rsidRPr="003810F7" w:rsidRDefault="00636723" w:rsidP="000B387F">
                  <w:pPr>
                    <w:rPr>
                      <w:rFonts w:ascii="Arial" w:hAnsi="Arial" w:cs="Arial"/>
                      <w:shd w:val="clear" w:color="auto" w:fill="F5F5F5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Creation, documentation, testing, implementation, adoption, and results of the DevOps framework</w:t>
                  </w:r>
                  <w:r w:rsidR="001129CF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,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 </w:t>
                  </w:r>
                  <w:r w:rsidR="001129CF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p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roposes/</w:t>
                  </w:r>
                  <w:r w:rsidR="001129CF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t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argets</w:t>
                  </w:r>
                  <w:r w:rsidR="001129CF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,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 DevOps Lifecycle - CI/CD</w:t>
                  </w:r>
                  <w:r w:rsidR="001129CF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,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 Kanban, sprints meetings, </w:t>
                  </w:r>
                  <w:proofErr w:type="spellStart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Rundeck</w:t>
                  </w:r>
                  <w:proofErr w:type="spellEnd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, Ansible, Puppet, Docker, Kubernetes, Jira, Confluence, Bamboo, Nexus, </w:t>
                  </w:r>
                  <w:proofErr w:type="spellStart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Testlink</w:t>
                  </w:r>
                  <w:proofErr w:type="spellEnd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HipTest</w:t>
                  </w:r>
                  <w:proofErr w:type="spellEnd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, </w:t>
                  </w:r>
                  <w:proofErr w:type="spellStart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ReadyAPI</w:t>
                  </w:r>
                  <w:proofErr w:type="spellEnd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, Jenkins. Utilization of Nagios/</w:t>
                  </w:r>
                  <w:proofErr w:type="spellStart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Centreon</w:t>
                  </w:r>
                  <w:proofErr w:type="spellEnd"/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. Creation of front pages to integrate technologies and offers the possibility of copyrights</w:t>
                  </w:r>
                  <w:r w:rsidR="00AD0207"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>,</w:t>
                  </w:r>
                  <w:r w:rsidRPr="003810F7">
                    <w:rPr>
                      <w:rFonts w:ascii="Arial" w:hAnsi="Arial" w:cs="Arial"/>
                      <w:shd w:val="clear" w:color="auto" w:fill="F5F5F5"/>
                      <w:lang w:val="en-US"/>
                    </w:rPr>
                    <w:t xml:space="preserve"> customizations and changes to the company. Planning and lab implementation of ELK framework.</w:t>
                  </w:r>
                </w:p>
                <w:p w14:paraId="72788389" w14:textId="77777777" w:rsidR="00D376FC" w:rsidRPr="003810F7" w:rsidRDefault="002661C4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/>
                      <w:lang w:val="en-US"/>
                    </w:rPr>
                    <w:t>DevOps System Administrator at Vertude</w:t>
                  </w:r>
                </w:p>
                <w:p w14:paraId="43D20E35" w14:textId="2CB7274D" w:rsidR="00DE4D43" w:rsidRPr="003810F7" w:rsidRDefault="00DE4D43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2016 </w:t>
                  </w:r>
                  <w:r w:rsidR="00BE6B85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2017</w:t>
                  </w:r>
                </w:p>
                <w:p w14:paraId="6175EC05" w14:textId="77777777" w:rsidR="00BE6B85" w:rsidRPr="003810F7" w:rsidRDefault="00BE6B85" w:rsidP="000B387F">
                  <w:pPr>
                    <w:rPr>
                      <w:rFonts w:ascii="Arial" w:hAnsi="Arial" w:cs="Arial"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>Administration</w:t>
                  </w:r>
                  <w:r w:rsidR="00BC434E" w:rsidRPr="003810F7">
                    <w:rPr>
                      <w:rFonts w:ascii="Arial" w:hAnsi="Arial" w:cs="Arial"/>
                      <w:lang w:val="en-US"/>
                    </w:rPr>
                    <w:t xml:space="preserve">, configuration and automatization of 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AD (Windows 2012), </w:t>
                  </w:r>
                  <w:proofErr w:type="spellStart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GitServer</w:t>
                  </w:r>
                  <w:proofErr w:type="spellEnd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(LAMP), </w:t>
                  </w:r>
                  <w:proofErr w:type="spellStart"/>
                  <w:r w:rsidR="00A35B3E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WebServers</w:t>
                  </w:r>
                  <w:proofErr w:type="spellEnd"/>
                  <w:r w:rsidR="00A35B3E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(LAMP</w:t>
                  </w:r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– </w:t>
                  </w:r>
                  <w:proofErr w:type="spellStart"/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linux</w:t>
                  </w:r>
                  <w:proofErr w:type="spellEnd"/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apache, MariaDB and PHP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), </w:t>
                  </w:r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Windows 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Firewall (TMG), TFTP</w:t>
                  </w:r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(WINDOWS Server), </w:t>
                  </w:r>
                  <w:proofErr w:type="spellStart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FileServer</w:t>
                  </w:r>
                  <w:proofErr w:type="spellEnd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(Samba), </w:t>
                  </w:r>
                  <w:proofErr w:type="spellStart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IPpbx</w:t>
                  </w:r>
                  <w:proofErr w:type="spellEnd"/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(Elastix), </w:t>
                  </w:r>
                  <w:r w:rsidR="00D23A8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Tests servers </w:t>
                  </w:r>
                  <w:r w:rsidR="00B35262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(LAMP), OCS Inventory (OCS Server), Oracle Enterprise (Oracle)</w:t>
                  </w:r>
                  <w:r w:rsidR="00A35B3E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.</w:t>
                  </w:r>
                  <w:r w:rsidR="00111CFC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="005C697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Hardening of </w:t>
                  </w:r>
                  <w:r w:rsidR="00111CFC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Asterisk </w:t>
                  </w:r>
                  <w:r w:rsidR="005C6973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PBX servers. </w:t>
                  </w:r>
                  <w:r w:rsidR="00744FAE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Frontend creation with HTML5, CSS, PHP, JavaScript, Bootstrap</w:t>
                  </w:r>
                  <w:r w:rsidR="00AF47B8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, SEO – Wordpress.</w:t>
                  </w:r>
                </w:p>
                <w:p w14:paraId="03EC6EE9" w14:textId="77777777" w:rsidR="00330446" w:rsidRPr="003810F7" w:rsidRDefault="00330446" w:rsidP="000B387F">
                  <w:pPr>
                    <w:spacing w:after="15" w:line="240" w:lineRule="auto"/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  <w:t xml:space="preserve">Technology Researcher and Professor of Computer Science at SENAI - </w:t>
                  </w:r>
                  <w:proofErr w:type="spellStart"/>
                  <w:r w:rsidRPr="003810F7"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  <w:t>Serviço</w:t>
                  </w:r>
                  <w:proofErr w:type="spellEnd"/>
                  <w:r w:rsidRPr="003810F7"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  <w:t xml:space="preserve"> Nacional de </w:t>
                  </w:r>
                  <w:proofErr w:type="spellStart"/>
                  <w:r w:rsidRPr="003810F7"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  <w:t>Aprendizagem</w:t>
                  </w:r>
                  <w:proofErr w:type="spellEnd"/>
                  <w:r w:rsidRPr="003810F7">
                    <w:rPr>
                      <w:rFonts w:ascii="Arial" w:hAnsi="Arial" w:cs="Arial"/>
                      <w:b/>
                      <w:i/>
                      <w:color w:val="000000" w:themeColor="text1"/>
                      <w:lang w:val="en-US"/>
                    </w:rPr>
                    <w:t xml:space="preserve"> Industrial</w:t>
                  </w:r>
                </w:p>
                <w:p w14:paraId="27756A01" w14:textId="19BEFEEA" w:rsidR="00330446" w:rsidRPr="003810F7" w:rsidRDefault="00330446" w:rsidP="000B387F">
                  <w:pPr>
                    <w:rPr>
                      <w:rFonts w:ascii="Arial" w:hAnsi="Arial" w:cs="Arial"/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lang w:val="en-US"/>
                    </w:rPr>
                    <w:t xml:space="preserve">2013 </w:t>
                  </w:r>
                  <w:r w:rsidR="00232722" w:rsidRPr="003810F7">
                    <w:rPr>
                      <w:rFonts w:ascii="Arial" w:hAnsi="Arial" w:cs="Arial"/>
                      <w:lang w:val="en-US"/>
                    </w:rPr>
                    <w:t>–</w:t>
                  </w:r>
                  <w:r w:rsidRPr="003810F7">
                    <w:rPr>
                      <w:rFonts w:ascii="Arial" w:hAnsi="Arial" w:cs="Arial"/>
                      <w:lang w:val="en-US"/>
                    </w:rPr>
                    <w:t xml:space="preserve"> 2016</w:t>
                  </w:r>
                </w:p>
                <w:p w14:paraId="07486BD8" w14:textId="452D486A" w:rsidR="00232722" w:rsidRPr="00B35262" w:rsidRDefault="00232722" w:rsidP="000B387F">
                  <w:pPr>
                    <w:spacing w:after="7" w:line="240" w:lineRule="auto"/>
                    <w:ind w:right="12"/>
                    <w:rPr>
                      <w:lang w:val="en-US"/>
                    </w:rPr>
                  </w:pP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Shell Script, Java (SE/EE), HTML5, CSS, PHP, JavaScript, </w:t>
                  </w:r>
                  <w:r w:rsidR="00E569F4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Intel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XDK (App Framework + cordova)</w:t>
                  </w:r>
                  <w:r w:rsidR="00EA1801"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 xml:space="preserve"> </w:t>
                  </w:r>
                  <w:r w:rsidRPr="003810F7">
                    <w:rPr>
                      <w:rFonts w:ascii="Arial" w:hAnsi="Arial" w:cs="Arial"/>
                      <w:color w:val="000000" w:themeColor="text1"/>
                      <w:lang w:val="en-US"/>
                    </w:rPr>
                    <w:t>developer, WordPress, Node.js and git version controller.</w:t>
                  </w:r>
                </w:p>
              </w:tc>
            </w:tr>
            <w:tr w:rsidR="00C420C8" w:rsidRPr="00EA5622" w14:paraId="4042770D" w14:textId="7777777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D05BBB4" w14:textId="1568BB2D" w:rsidR="00C420C8" w:rsidRPr="00C7486E" w:rsidRDefault="007C6218" w:rsidP="008F6337">
                  <w:pPr>
                    <w:pStyle w:val="Heading2"/>
                    <w:rPr>
                      <w:lang w:val="en-US"/>
                    </w:rPr>
                  </w:pPr>
                  <w:r w:rsidRPr="00C7486E">
                    <w:rPr>
                      <w:lang w:val="en-US"/>
                    </w:rPr>
                    <w:lastRenderedPageBreak/>
                    <w:t>Education</w:t>
                  </w:r>
                </w:p>
                <w:p w14:paraId="4149866B" w14:textId="59009B80" w:rsidR="00C420C8" w:rsidRPr="00F72FD6" w:rsidRDefault="00C7486E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ITC-021- DevOps Essentials</w:t>
                  </w:r>
                  <w:r w:rsidR="00185EDE" w:rsidRPr="00F72FD6">
                    <w:rPr>
                      <w:rFonts w:ascii="Arial" w:hAnsi="Arial" w:cs="Arial"/>
                      <w:lang w:val="en-US"/>
                    </w:rPr>
                    <w:br/>
                  </w:r>
                  <w:r w:rsidRPr="00F72FD6">
                    <w:rPr>
                      <w:rFonts w:ascii="Arial" w:hAnsi="Arial" w:cs="Arial"/>
                      <w:lang w:val="en-US"/>
                    </w:rPr>
                    <w:t>ITCERTS certified professional in ITC-006 - InfoSec Foundation</w:t>
                  </w:r>
                </w:p>
                <w:p w14:paraId="075A6C19" w14:textId="7B4112A8" w:rsidR="00623E3D" w:rsidRPr="00F72FD6" w:rsidRDefault="00E775C4" w:rsidP="0017736E">
                  <w:pPr>
                    <w:rPr>
                      <w:rFonts w:ascii="Arial" w:hAnsi="Arial" w:cs="Arial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lang w:val="en-US"/>
                    </w:rPr>
                    <w:t>UDACITY</w:t>
                  </w:r>
                  <w:r w:rsidR="00A476F0" w:rsidRPr="00F72FD6">
                    <w:rPr>
                      <w:rFonts w:ascii="Arial" w:hAnsi="Arial" w:cs="Arial"/>
                      <w:lang w:val="en-US"/>
                    </w:rPr>
                    <w:t>: Data Scientist, 2017 -2018</w:t>
                  </w:r>
                </w:p>
                <w:p w14:paraId="0A75A9E6" w14:textId="5670679C" w:rsidR="00B74BA6" w:rsidRDefault="00F72FD6" w:rsidP="0017736E">
                  <w:pPr>
                    <w:rPr>
                      <w:rFonts w:ascii="Arial" w:hAnsi="Arial" w:cs="Arial"/>
                      <w:color w:val="000000"/>
                      <w:lang w:val="en-US"/>
                    </w:rPr>
                  </w:pP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University of California, Irvine: Project management, module I </w:t>
                  </w:r>
                  <w:r w:rsidR="00DC12F7">
                    <w:rPr>
                      <w:rFonts w:ascii="Arial" w:hAnsi="Arial" w:cs="Arial"/>
                      <w:color w:val="000000"/>
                      <w:lang w:val="en-US"/>
                    </w:rPr>
                    <w:t>–</w:t>
                  </w:r>
                  <w:r w:rsidRPr="00F72FD6">
                    <w:rPr>
                      <w:rFonts w:ascii="Arial" w:hAnsi="Arial" w:cs="Arial"/>
                      <w:color w:val="000000"/>
                      <w:lang w:val="en-US"/>
                    </w:rPr>
                    <w:t xml:space="preserve"> 2015</w:t>
                  </w:r>
                </w:p>
                <w:p w14:paraId="14EF6D58" w14:textId="18AE702E" w:rsidR="0017736E" w:rsidRPr="0017736E" w:rsidRDefault="00907558" w:rsidP="00E83585">
                  <w:pPr>
                    <w:rPr>
                      <w:lang w:val="en-US"/>
                    </w:rPr>
                  </w:pPr>
                  <w:r>
                    <w:rPr>
                      <w:rFonts w:ascii="Arial" w:hAnsi="Arial" w:cs="Arial"/>
                      <w:lang w:val="en-US"/>
                    </w:rPr>
                    <w:t xml:space="preserve">Bachelor in </w:t>
                  </w:r>
                  <w:r w:rsidR="00DC12F7">
                    <w:rPr>
                      <w:rFonts w:ascii="Arial" w:hAnsi="Arial" w:cs="Arial"/>
                      <w:lang w:val="en-US"/>
                    </w:rPr>
                    <w:t>Business Administration focused in Systems Information</w:t>
                  </w:r>
                  <w:r>
                    <w:rPr>
                      <w:rFonts w:ascii="Arial" w:hAnsi="Arial" w:cs="Arial"/>
                      <w:lang w:val="en-US"/>
                    </w:rPr>
                    <w:t xml:space="preserve"> 2001 - 2006</w:t>
                  </w:r>
                </w:p>
              </w:tc>
            </w:tr>
            <w:tr w:rsidR="00C420C8" w:rsidRPr="00EA5622" w14:paraId="05322B3B" w14:textId="7777777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14:paraId="6F28A440" w14:textId="77CDBA68" w:rsidR="00C420C8" w:rsidRPr="00860B9F" w:rsidRDefault="00C420C8" w:rsidP="00E83585">
                  <w:pPr>
                    <w:pStyle w:val="Heading2"/>
                    <w:jc w:val="both"/>
                    <w:rPr>
                      <w:lang w:val="en-US"/>
                    </w:rPr>
                  </w:pPr>
                </w:p>
              </w:tc>
            </w:tr>
          </w:tbl>
          <w:p w14:paraId="70B13333" w14:textId="77777777" w:rsidR="00C420C8" w:rsidRPr="00860B9F" w:rsidRDefault="00C420C8" w:rsidP="003856C9">
            <w:pPr>
              <w:rPr>
                <w:lang w:val="en-US"/>
              </w:rPr>
            </w:pPr>
          </w:p>
        </w:tc>
      </w:tr>
    </w:tbl>
    <w:p w14:paraId="58D1C468" w14:textId="77777777" w:rsidR="003F5FDB" w:rsidRPr="00860B9F" w:rsidRDefault="003F5FDB" w:rsidP="00841714">
      <w:pPr>
        <w:pStyle w:val="NoSpacing"/>
        <w:rPr>
          <w:lang w:val="en-US"/>
        </w:rPr>
      </w:pPr>
    </w:p>
    <w:sectPr w:rsidR="003F5FDB" w:rsidRPr="00860B9F" w:rsidSect="009F470A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03A69" w14:textId="77777777" w:rsidR="00EC2F61" w:rsidRDefault="00EC2F61" w:rsidP="003856C9">
      <w:pPr>
        <w:spacing w:after="0" w:line="240" w:lineRule="auto"/>
      </w:pPr>
      <w:r>
        <w:separator/>
      </w:r>
    </w:p>
  </w:endnote>
  <w:endnote w:type="continuationSeparator" w:id="0">
    <w:p w14:paraId="540F4564" w14:textId="77777777" w:rsidR="00EC2F61" w:rsidRDefault="00EC2F61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3B572" w14:textId="77777777" w:rsidR="003856C9" w:rsidRDefault="007803B7" w:rsidP="007803B7">
    <w:pPr>
      <w:pStyle w:val="Foot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0BE45DC" wp14:editId="7E8B010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v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v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v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v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v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v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v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v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v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C10FF7F" id="Grupo 4" o:spid="_x0000_s1026" alt="Title: Design gráfico de rodapé com retângulos cinzas em vários â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">
              <o:lock v:ext="edit" aspectratio="t"/>
              <v:shape id="Forma Liv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val="pt-BR" w:bidi="pt-BR"/>
          </w:rPr>
          <w:fldChar w:fldCharType="begin"/>
        </w:r>
        <w:r w:rsidR="001765FE">
          <w:rPr>
            <w:lang w:val="pt-BR" w:bidi="pt-BR"/>
          </w:rPr>
          <w:instrText xml:space="preserve"> PAGE   \* MERGEFORMAT </w:instrText>
        </w:r>
        <w:r w:rsidR="001765FE">
          <w:rPr>
            <w:lang w:val="pt-BR" w:bidi="pt-BR"/>
          </w:rPr>
          <w:fldChar w:fldCharType="separate"/>
        </w:r>
        <w:r w:rsidR="00311120">
          <w:rPr>
            <w:noProof/>
            <w:lang w:val="pt-BR" w:bidi="pt-BR"/>
          </w:rPr>
          <w:t>2</w:t>
        </w:r>
        <w:r w:rsidR="001765FE">
          <w:rPr>
            <w:noProof/>
            <w:lang w:val="pt-BR" w:bidi="pt-B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CB72" w14:textId="77777777" w:rsidR="001765FE" w:rsidRDefault="00DC79BB">
    <w:pPr>
      <w:pStyle w:val="Foot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0F395312" wp14:editId="253499C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esign gráfico de rodapé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v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v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v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v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v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v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v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v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v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33F85D7" id="Grupo 4" o:spid="_x0000_s1026" alt="Title: Design gráfico de rodapé com retângulos cinzas em vários â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">
              <o:lock v:ext="edit" aspectratio="t"/>
              <v:shape id="Forma Liv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v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v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v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v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v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v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v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v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FB1AE" w14:textId="77777777" w:rsidR="00EC2F61" w:rsidRDefault="00EC2F61" w:rsidP="003856C9">
      <w:pPr>
        <w:spacing w:after="0" w:line="240" w:lineRule="auto"/>
      </w:pPr>
      <w:r>
        <w:separator/>
      </w:r>
    </w:p>
  </w:footnote>
  <w:footnote w:type="continuationSeparator" w:id="0">
    <w:p w14:paraId="3D4AC2F2" w14:textId="77777777" w:rsidR="00EC2F61" w:rsidRDefault="00EC2F61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B9B27" w14:textId="77777777" w:rsidR="003856C9" w:rsidRDefault="007803B7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DFAA44B" wp14:editId="637D80A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v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v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v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v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v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v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v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v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v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v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18C3285" id="Grupo 17" o:spid="_x0000_s1026" alt="Title: Design gráfico de cabeçalho com retângulos cinzas em vários â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">
              <o:lock v:ext="edit" aspectratio="t"/>
              <v:shape id="Forma Liv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F3A0B" w14:textId="77777777" w:rsidR="00DC79BB" w:rsidRDefault="00DC79BB">
    <w:pPr>
      <w:pStyle w:val="Header"/>
    </w:pPr>
    <w:r w:rsidRPr="00DC79BB">
      <w:rPr>
        <w:noProof/>
        <w:lang w:val="pt-BR" w:eastAsia="pt-BR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5B37044" wp14:editId="3FE6AA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esign gráfico de cabeçalho com retângulos cinzas em vários â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v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v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v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v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v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v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v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v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v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v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B2BC393" id="Grupo 17" o:spid="_x0000_s1026" alt="Title: Design gráfico de cabeçalho com retângulos cinzas em vários â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">
              <o:lock v:ext="edit" aspectratio="t"/>
              <v:shape id="Forma Liv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v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v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v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v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v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v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v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v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v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0F542F"/>
    <w:multiLevelType w:val="hybridMultilevel"/>
    <w:tmpl w:val="D31A3C1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66666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UwMrQ0MzW0MDE2MjRW0lEKTi0uzszPAykwqQUAJKNIkSwAAAA="/>
  </w:docVars>
  <w:rsids>
    <w:rsidRoot w:val="00EC2F61"/>
    <w:rsid w:val="00002EDF"/>
    <w:rsid w:val="00014DAD"/>
    <w:rsid w:val="0001549C"/>
    <w:rsid w:val="00052BE1"/>
    <w:rsid w:val="0007412A"/>
    <w:rsid w:val="000B387F"/>
    <w:rsid w:val="000F0FAD"/>
    <w:rsid w:val="0010199E"/>
    <w:rsid w:val="0010257B"/>
    <w:rsid w:val="00111CFC"/>
    <w:rsid w:val="001129CF"/>
    <w:rsid w:val="001166C2"/>
    <w:rsid w:val="00143F19"/>
    <w:rsid w:val="001503AC"/>
    <w:rsid w:val="00155900"/>
    <w:rsid w:val="001765FE"/>
    <w:rsid w:val="0017736E"/>
    <w:rsid w:val="00185EDE"/>
    <w:rsid w:val="0019561F"/>
    <w:rsid w:val="0019610C"/>
    <w:rsid w:val="001B32D2"/>
    <w:rsid w:val="001D7828"/>
    <w:rsid w:val="002066D1"/>
    <w:rsid w:val="00226509"/>
    <w:rsid w:val="00232722"/>
    <w:rsid w:val="00236411"/>
    <w:rsid w:val="00252D1C"/>
    <w:rsid w:val="002661C4"/>
    <w:rsid w:val="00283B81"/>
    <w:rsid w:val="00293B83"/>
    <w:rsid w:val="002A3621"/>
    <w:rsid w:val="002A4C3B"/>
    <w:rsid w:val="002B3890"/>
    <w:rsid w:val="002B7747"/>
    <w:rsid w:val="002B7D57"/>
    <w:rsid w:val="002C77B9"/>
    <w:rsid w:val="002F1C3F"/>
    <w:rsid w:val="002F485A"/>
    <w:rsid w:val="003053D9"/>
    <w:rsid w:val="00311120"/>
    <w:rsid w:val="00330446"/>
    <w:rsid w:val="003717F7"/>
    <w:rsid w:val="003810F7"/>
    <w:rsid w:val="003856C9"/>
    <w:rsid w:val="00396369"/>
    <w:rsid w:val="003F4D31"/>
    <w:rsid w:val="003F5FDB"/>
    <w:rsid w:val="0043426C"/>
    <w:rsid w:val="00441EB9"/>
    <w:rsid w:val="00463463"/>
    <w:rsid w:val="00473EF8"/>
    <w:rsid w:val="004760E5"/>
    <w:rsid w:val="004B2C5D"/>
    <w:rsid w:val="004D22BB"/>
    <w:rsid w:val="004F2FAE"/>
    <w:rsid w:val="004F4E5B"/>
    <w:rsid w:val="005152F2"/>
    <w:rsid w:val="005246B9"/>
    <w:rsid w:val="00534E4E"/>
    <w:rsid w:val="0053786B"/>
    <w:rsid w:val="00551D35"/>
    <w:rsid w:val="00552CE2"/>
    <w:rsid w:val="005562D4"/>
    <w:rsid w:val="00557019"/>
    <w:rsid w:val="005674AC"/>
    <w:rsid w:val="00580925"/>
    <w:rsid w:val="005A1E51"/>
    <w:rsid w:val="005A7E57"/>
    <w:rsid w:val="005C6973"/>
    <w:rsid w:val="005C7338"/>
    <w:rsid w:val="00600AD0"/>
    <w:rsid w:val="00616FF4"/>
    <w:rsid w:val="00623E3D"/>
    <w:rsid w:val="0063391A"/>
    <w:rsid w:val="00636723"/>
    <w:rsid w:val="006A3CE7"/>
    <w:rsid w:val="00704FDF"/>
    <w:rsid w:val="007210FC"/>
    <w:rsid w:val="00723058"/>
    <w:rsid w:val="0073272B"/>
    <w:rsid w:val="00743379"/>
    <w:rsid w:val="00744FAE"/>
    <w:rsid w:val="00747550"/>
    <w:rsid w:val="00747BB0"/>
    <w:rsid w:val="0077301E"/>
    <w:rsid w:val="007803B7"/>
    <w:rsid w:val="00795BA7"/>
    <w:rsid w:val="007A7C08"/>
    <w:rsid w:val="007B2F5C"/>
    <w:rsid w:val="007C5F05"/>
    <w:rsid w:val="007C6218"/>
    <w:rsid w:val="007C7C9E"/>
    <w:rsid w:val="00825ED8"/>
    <w:rsid w:val="00832043"/>
    <w:rsid w:val="00832F81"/>
    <w:rsid w:val="00841714"/>
    <w:rsid w:val="008501C7"/>
    <w:rsid w:val="00860B9F"/>
    <w:rsid w:val="008C7CA2"/>
    <w:rsid w:val="008D1A42"/>
    <w:rsid w:val="008D6CB3"/>
    <w:rsid w:val="008F6337"/>
    <w:rsid w:val="00907558"/>
    <w:rsid w:val="00914DAF"/>
    <w:rsid w:val="00920FA6"/>
    <w:rsid w:val="0093286E"/>
    <w:rsid w:val="00936DC2"/>
    <w:rsid w:val="009A4416"/>
    <w:rsid w:val="009B3EB0"/>
    <w:rsid w:val="009D1627"/>
    <w:rsid w:val="009F470A"/>
    <w:rsid w:val="009F7DFF"/>
    <w:rsid w:val="00A067D3"/>
    <w:rsid w:val="00A35B3E"/>
    <w:rsid w:val="00A42F91"/>
    <w:rsid w:val="00A476F0"/>
    <w:rsid w:val="00A74D68"/>
    <w:rsid w:val="00AA5AB2"/>
    <w:rsid w:val="00AD0207"/>
    <w:rsid w:val="00AF1258"/>
    <w:rsid w:val="00AF47B8"/>
    <w:rsid w:val="00B011D5"/>
    <w:rsid w:val="00B01E52"/>
    <w:rsid w:val="00B026B4"/>
    <w:rsid w:val="00B1423D"/>
    <w:rsid w:val="00B14AFD"/>
    <w:rsid w:val="00B35262"/>
    <w:rsid w:val="00B550FC"/>
    <w:rsid w:val="00B748CA"/>
    <w:rsid w:val="00B74BA6"/>
    <w:rsid w:val="00B85871"/>
    <w:rsid w:val="00B93310"/>
    <w:rsid w:val="00BA3AD7"/>
    <w:rsid w:val="00BB3B21"/>
    <w:rsid w:val="00BC1F18"/>
    <w:rsid w:val="00BC434E"/>
    <w:rsid w:val="00BD2E58"/>
    <w:rsid w:val="00BE6B85"/>
    <w:rsid w:val="00BF6BAB"/>
    <w:rsid w:val="00C007A5"/>
    <w:rsid w:val="00C10B48"/>
    <w:rsid w:val="00C11E04"/>
    <w:rsid w:val="00C420C8"/>
    <w:rsid w:val="00C4403A"/>
    <w:rsid w:val="00C7486E"/>
    <w:rsid w:val="00C83CDC"/>
    <w:rsid w:val="00CE6306"/>
    <w:rsid w:val="00D00DDC"/>
    <w:rsid w:val="00D11C4D"/>
    <w:rsid w:val="00D20AA7"/>
    <w:rsid w:val="00D23A84"/>
    <w:rsid w:val="00D376FC"/>
    <w:rsid w:val="00D5067A"/>
    <w:rsid w:val="00D82B82"/>
    <w:rsid w:val="00DC05B9"/>
    <w:rsid w:val="00DC0F74"/>
    <w:rsid w:val="00DC12F7"/>
    <w:rsid w:val="00DC79BB"/>
    <w:rsid w:val="00DE4D43"/>
    <w:rsid w:val="00DF0A0F"/>
    <w:rsid w:val="00DF444A"/>
    <w:rsid w:val="00E20E7A"/>
    <w:rsid w:val="00E34D58"/>
    <w:rsid w:val="00E41F30"/>
    <w:rsid w:val="00E569F4"/>
    <w:rsid w:val="00E6034D"/>
    <w:rsid w:val="00E775C4"/>
    <w:rsid w:val="00E83585"/>
    <w:rsid w:val="00E941EF"/>
    <w:rsid w:val="00EA1801"/>
    <w:rsid w:val="00EA5622"/>
    <w:rsid w:val="00EB1C1B"/>
    <w:rsid w:val="00EB3B13"/>
    <w:rsid w:val="00EC2F61"/>
    <w:rsid w:val="00F036C6"/>
    <w:rsid w:val="00F077AE"/>
    <w:rsid w:val="00F14687"/>
    <w:rsid w:val="00F56435"/>
    <w:rsid w:val="00F63F14"/>
    <w:rsid w:val="00F72FD6"/>
    <w:rsid w:val="00F80FF7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CF18A6D"/>
  <w15:chartTrackingRefBased/>
  <w15:docId w15:val="{0E16000A-14AC-471F-9697-392F5E69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6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77AE"/>
  </w:style>
  <w:style w:type="paragraph" w:styleId="Heading1">
    <w:name w:val="heading 1"/>
    <w:basedOn w:val="Normal"/>
    <w:link w:val="Heading1Ch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2"/>
    <w:qFormat/>
    <w:rsid w:val="005A7E57"/>
    <w:pPr>
      <w:spacing w:after="0" w:line="240" w:lineRule="auto"/>
    </w:pPr>
  </w:style>
  <w:style w:type="paragraph" w:customStyle="1" w:styleId="Linhadegrfico">
    <w:name w:val="Linh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71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841714"/>
  </w:style>
  <w:style w:type="paragraph" w:styleId="BlockText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8417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1714"/>
  </w:style>
  <w:style w:type="paragraph" w:styleId="BodyText2">
    <w:name w:val="Body Text 2"/>
    <w:basedOn w:val="Normal"/>
    <w:link w:val="BodyText2Char"/>
    <w:uiPriority w:val="99"/>
    <w:semiHidden/>
    <w:unhideWhenUsed/>
    <w:rsid w:val="0084171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41714"/>
  </w:style>
  <w:style w:type="paragraph" w:styleId="BodyText3">
    <w:name w:val="Body Text 3"/>
    <w:basedOn w:val="Normal"/>
    <w:link w:val="BodyText3Ch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4171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171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84171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84171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841714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84171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4171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4171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6"/>
    <w:unhideWhenUsed/>
    <w:qFormat/>
    <w:rsid w:val="00841714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6"/>
    <w:rsid w:val="00841714"/>
  </w:style>
  <w:style w:type="table" w:styleId="ColorfulGrid">
    <w:name w:val="Colorful Grid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84171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171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7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71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4"/>
    <w:unhideWhenUsed/>
    <w:qFormat/>
    <w:rsid w:val="00841714"/>
  </w:style>
  <w:style w:type="character" w:customStyle="1" w:styleId="DateChar">
    <w:name w:val="Date Char"/>
    <w:basedOn w:val="DefaultParagraphFont"/>
    <w:link w:val="Date"/>
    <w:uiPriority w:val="4"/>
    <w:rsid w:val="00841714"/>
  </w:style>
  <w:style w:type="paragraph" w:styleId="DocumentMap">
    <w:name w:val="Document Map"/>
    <w:basedOn w:val="Normal"/>
    <w:link w:val="DocumentMapCh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4171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841714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841714"/>
  </w:style>
  <w:style w:type="character" w:styleId="Emphasis">
    <w:name w:val="Emphasis"/>
    <w:basedOn w:val="DefaultParagraphFont"/>
    <w:uiPriority w:val="20"/>
    <w:semiHidden/>
    <w:unhideWhenUsed/>
    <w:qFormat/>
    <w:rsid w:val="0084171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4171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84171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1714"/>
    <w:rPr>
      <w:szCs w:val="20"/>
    </w:rPr>
  </w:style>
  <w:style w:type="table" w:styleId="GridTable1Light">
    <w:name w:val="Grid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841714"/>
  </w:style>
  <w:style w:type="paragraph" w:styleId="HTMLAddress">
    <w:name w:val="HTML Address"/>
    <w:basedOn w:val="Normal"/>
    <w:link w:val="HTMLAddressCh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84171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84171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4171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171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841714"/>
    <w:rPr>
      <w:i/>
      <w:iCs/>
    </w:rPr>
  </w:style>
  <w:style w:type="character" w:styleId="Hyperlink">
    <w:name w:val="Hyperlink"/>
    <w:basedOn w:val="DefaultParagraphFont"/>
    <w:uiPriority w:val="99"/>
    <w:unhideWhenUsed/>
    <w:rsid w:val="00841714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41714"/>
    <w:rPr>
      <w:i/>
      <w:iCs/>
      <w:color w:val="37B6AE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841714"/>
  </w:style>
  <w:style w:type="paragraph" w:styleId="List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84171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841714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841714"/>
  </w:style>
  <w:style w:type="character" w:styleId="PageNumber">
    <w:name w:val="page number"/>
    <w:basedOn w:val="DefaultParagraphFont"/>
    <w:uiPriority w:val="99"/>
    <w:semiHidden/>
    <w:unhideWhenUsed/>
    <w:rsid w:val="00841714"/>
  </w:style>
  <w:style w:type="table" w:styleId="PlainTable1">
    <w:name w:val="Plain Table 1"/>
    <w:basedOn w:val="Table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4171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4171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84171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841714"/>
  </w:style>
  <w:style w:type="paragraph" w:styleId="Signature">
    <w:name w:val="Signature"/>
    <w:basedOn w:val="Normal"/>
    <w:link w:val="SignatureCh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841714"/>
  </w:style>
  <w:style w:type="character" w:styleId="Strong">
    <w:name w:val="Strong"/>
    <w:basedOn w:val="DefaultParagraphFont"/>
    <w:uiPriority w:val="22"/>
    <w:semiHidden/>
    <w:unhideWhenUsed/>
    <w:qFormat/>
    <w:rsid w:val="00841714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Heading3"/>
    <w:link w:val="Caracteredegrfico"/>
    <w:uiPriority w:val="10"/>
    <w:qFormat/>
    <w:rsid w:val="00C420C8"/>
    <w:pPr>
      <w:spacing w:before="320" w:after="80"/>
    </w:pPr>
  </w:style>
  <w:style w:type="character" w:customStyle="1" w:styleId="Caracteredegrfico">
    <w:name w:val="Caractere de gráfico"/>
    <w:basedOn w:val="DefaultParagraphFont"/>
    <w:link w:val="Grfico"/>
    <w:uiPriority w:val="10"/>
    <w:rsid w:val="00C420C8"/>
  </w:style>
  <w:style w:type="character" w:styleId="UnresolvedMention">
    <w:name w:val="Unresolved Mention"/>
    <w:basedOn w:val="DefaultParagraphFont"/>
    <w:uiPriority w:val="99"/>
    <w:semiHidden/>
    <w:unhideWhenUsed/>
    <w:rsid w:val="00381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mariomayerlefilh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o%20Mayerle%20Filho\AppData\Local\Packages\Microsoft.Office.Desktop_8wekyb3d8bbwe\LocalCache\Roaming\Microsoft\Templates\Curr&#237;culo%20criativo,%20elaborado%20pela%20MOO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criativo, elaborado pela MOO</Template>
  <TotalTime>0</TotalTime>
  <Pages>3</Pages>
  <Words>581</Words>
  <Characters>3139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Mayerle Filho</dc:creator>
  <cp:keywords/>
  <dc:description/>
  <cp:lastModifiedBy>Mario Mayerle Filho</cp:lastModifiedBy>
  <cp:revision>9</cp:revision>
  <cp:lastPrinted>2018-07-13T01:00:00Z</cp:lastPrinted>
  <dcterms:created xsi:type="dcterms:W3CDTF">2018-07-04T14:15:00Z</dcterms:created>
  <dcterms:modified xsi:type="dcterms:W3CDTF">2018-07-13T20:27:00Z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