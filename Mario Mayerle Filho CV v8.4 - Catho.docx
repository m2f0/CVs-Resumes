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77777777" w:rsidR="00F036C6" w:rsidRPr="00745961" w:rsidRDefault="00F036C6" w:rsidP="00F036C6">
      <w:pPr>
        <w:pStyle w:val="Heading1"/>
        <w:rPr>
          <w:b/>
          <w:sz w:val="32"/>
          <w:lang w:val="pt-BR"/>
        </w:rPr>
      </w:pPr>
      <w:r w:rsidRPr="00745961">
        <w:rPr>
          <w:b/>
          <w:sz w:val="32"/>
          <w:lang w:val="pt-BR"/>
        </w:rPr>
        <w:t>Mario M. Filho</w:t>
      </w:r>
    </w:p>
    <w:p w14:paraId="0761BE5B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13CB41D3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26CDD7F5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0118C00C" w14:textId="66C12F6B" w:rsidR="00745961" w:rsidRPr="00745961" w:rsidRDefault="00745961" w:rsidP="00745961">
      <w:pPr>
        <w:jc w:val="both"/>
        <w:rPr>
          <w:rFonts w:ascii="Arial" w:hAnsi="Arial" w:cs="Arial"/>
          <w:lang w:val="pt-BR"/>
        </w:rPr>
      </w:pPr>
      <w:r w:rsidRPr="00745961">
        <w:rPr>
          <w:rFonts w:ascii="Arial" w:hAnsi="Arial" w:cs="Arial"/>
          <w:lang w:val="pt-BR"/>
        </w:rPr>
        <w:t xml:space="preserve">Mario tem mais de 20 anos de experiência em TI. </w:t>
      </w:r>
      <w:proofErr w:type="spellStart"/>
      <w:r w:rsidRPr="00745961">
        <w:rPr>
          <w:rFonts w:ascii="Arial" w:hAnsi="Arial" w:cs="Arial"/>
          <w:lang w:val="pt-BR"/>
        </w:rPr>
        <w:t>Auto-</w:t>
      </w:r>
      <w:r>
        <w:rPr>
          <w:rFonts w:ascii="Arial" w:hAnsi="Arial" w:cs="Arial"/>
          <w:lang w:val="pt-BR"/>
        </w:rPr>
        <w:t>didata</w:t>
      </w:r>
      <w:proofErr w:type="spellEnd"/>
      <w:r w:rsidRPr="00745961">
        <w:rPr>
          <w:rFonts w:ascii="Arial" w:hAnsi="Arial" w:cs="Arial"/>
          <w:lang w:val="pt-BR"/>
        </w:rPr>
        <w:t xml:space="preserve"> desde os 11 anos de idade, quando ganhou </w:t>
      </w:r>
      <w:r>
        <w:rPr>
          <w:rFonts w:ascii="Arial" w:hAnsi="Arial" w:cs="Arial"/>
          <w:lang w:val="pt-BR"/>
        </w:rPr>
        <w:t xml:space="preserve">o </w:t>
      </w:r>
      <w:r w:rsidRPr="00745961">
        <w:rPr>
          <w:rFonts w:ascii="Arial" w:hAnsi="Arial" w:cs="Arial"/>
          <w:lang w:val="pt-BR"/>
        </w:rPr>
        <w:t xml:space="preserve">seu primeiro computador. Profissional dinâmico, criativo, inovador e focado. Extremamente determinado a obter resultados e dedicado ao trabalho. Fácil de </w:t>
      </w:r>
      <w:r>
        <w:rPr>
          <w:rFonts w:ascii="Arial" w:hAnsi="Arial" w:cs="Arial"/>
          <w:lang w:val="pt-BR"/>
        </w:rPr>
        <w:t xml:space="preserve">se </w:t>
      </w:r>
      <w:r w:rsidRPr="00745961">
        <w:rPr>
          <w:rFonts w:ascii="Arial" w:hAnsi="Arial" w:cs="Arial"/>
          <w:lang w:val="pt-BR"/>
        </w:rPr>
        <w:t xml:space="preserve">adaptar. Possui 2 soluções de código aberto, proativamente desenvolvidas e convidadas a serem patenteadas e registradas na Open </w:t>
      </w:r>
      <w:proofErr w:type="spellStart"/>
      <w:r w:rsidRPr="00745961">
        <w:rPr>
          <w:rFonts w:ascii="Arial" w:hAnsi="Arial" w:cs="Arial"/>
          <w:lang w:val="pt-BR"/>
        </w:rPr>
        <w:t>Invention</w:t>
      </w:r>
      <w:proofErr w:type="spellEnd"/>
      <w:r w:rsidRPr="00745961">
        <w:rPr>
          <w:rFonts w:ascii="Arial" w:hAnsi="Arial" w:cs="Arial"/>
          <w:lang w:val="pt-BR"/>
        </w:rPr>
        <w:t xml:space="preserve"> Network em Nova York - EUA (uma associação de patentes de código aberto). </w:t>
      </w:r>
      <w:r>
        <w:rPr>
          <w:rFonts w:ascii="Arial" w:hAnsi="Arial" w:cs="Arial"/>
          <w:lang w:val="pt-BR"/>
        </w:rPr>
        <w:t>Essas s</w:t>
      </w:r>
      <w:r w:rsidRPr="00745961">
        <w:rPr>
          <w:rFonts w:ascii="Arial" w:hAnsi="Arial" w:cs="Arial"/>
          <w:lang w:val="pt-BR"/>
        </w:rPr>
        <w:t xml:space="preserve">oluções estão disponíveis para download gratuito. Essas soluções não </w:t>
      </w:r>
      <w:r>
        <w:rPr>
          <w:rFonts w:ascii="Arial" w:hAnsi="Arial" w:cs="Arial"/>
          <w:lang w:val="pt-BR"/>
        </w:rPr>
        <w:t xml:space="preserve">lhe </w:t>
      </w:r>
      <w:r w:rsidRPr="00745961">
        <w:rPr>
          <w:rFonts w:ascii="Arial" w:hAnsi="Arial" w:cs="Arial"/>
          <w:lang w:val="pt-BR"/>
        </w:rPr>
        <w:t>geram receita porque são de código aberto.</w:t>
      </w:r>
    </w:p>
    <w:p w14:paraId="05FF90A2" w14:textId="77777777" w:rsidR="000F6E8D" w:rsidRDefault="000F6E8D" w:rsidP="007459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>Mario</w:t>
      </w:r>
      <w:r w:rsidR="00745961" w:rsidRPr="00745961">
        <w:rPr>
          <w:rFonts w:ascii="Arial" w:hAnsi="Arial" w:cs="Arial"/>
          <w:lang w:val="pt-BR"/>
        </w:rPr>
        <w:t xml:space="preserve"> já trabalhou em grandes projetos e já assumiu grandes responsabilidades. Trabalhou ou assessorou grandes empresas e multinacionais como </w:t>
      </w:r>
      <w:proofErr w:type="spellStart"/>
      <w:r w:rsidR="00745961" w:rsidRPr="00745961">
        <w:rPr>
          <w:rFonts w:ascii="Arial" w:hAnsi="Arial" w:cs="Arial"/>
          <w:lang w:val="pt-BR"/>
        </w:rPr>
        <w:t>TodoBPO</w:t>
      </w:r>
      <w:proofErr w:type="spellEnd"/>
      <w:r w:rsidR="00745961" w:rsidRPr="00745961">
        <w:rPr>
          <w:rFonts w:ascii="Arial" w:hAnsi="Arial" w:cs="Arial"/>
          <w:lang w:val="pt-BR"/>
        </w:rPr>
        <w:t xml:space="preserve">, CONTAX, Telefônica, Claro, Oi, Vivo, Nuance, Caixa Econômica Federal, Banco do Pará, Itaú, </w:t>
      </w:r>
      <w:proofErr w:type="spellStart"/>
      <w:r w:rsidR="00745961" w:rsidRPr="00745961">
        <w:rPr>
          <w:rFonts w:ascii="Arial" w:hAnsi="Arial" w:cs="Arial"/>
          <w:lang w:val="pt-BR"/>
        </w:rPr>
        <w:t>Urmet</w:t>
      </w:r>
      <w:proofErr w:type="spellEnd"/>
      <w:r w:rsidR="00745961" w:rsidRPr="00745961">
        <w:rPr>
          <w:rFonts w:ascii="Arial" w:hAnsi="Arial" w:cs="Arial"/>
          <w:lang w:val="pt-BR"/>
        </w:rPr>
        <w:t xml:space="preserve"> </w:t>
      </w:r>
      <w:proofErr w:type="spellStart"/>
      <w:r w:rsidR="00745961" w:rsidRPr="00745961">
        <w:rPr>
          <w:rFonts w:ascii="Arial" w:hAnsi="Arial" w:cs="Arial"/>
          <w:lang w:val="pt-BR"/>
        </w:rPr>
        <w:t>Daruma</w:t>
      </w:r>
      <w:proofErr w:type="spellEnd"/>
      <w:r w:rsidR="00745961" w:rsidRPr="00745961">
        <w:rPr>
          <w:rFonts w:ascii="Arial" w:hAnsi="Arial" w:cs="Arial"/>
          <w:lang w:val="pt-BR"/>
        </w:rPr>
        <w:t>, entre outras.</w:t>
      </w:r>
      <w:r w:rsidR="004F4E5B" w:rsidRPr="00745961">
        <w:rPr>
          <w:rFonts w:ascii="Arial" w:hAnsi="Arial" w:cs="Arial"/>
          <w:lang w:val="pt-BR"/>
        </w:rPr>
        <w:br/>
      </w:r>
      <w:r w:rsidR="004F4E5B" w:rsidRPr="00745961">
        <w:rPr>
          <w:rFonts w:ascii="Arial" w:hAnsi="Arial" w:cs="Arial"/>
          <w:lang w:val="pt-BR"/>
        </w:rPr>
        <w:br/>
      </w:r>
      <w:proofErr w:type="spellStart"/>
      <w:r>
        <w:rPr>
          <w:rFonts w:ascii="Arial" w:hAnsi="Arial" w:cs="Arial"/>
          <w:lang w:val="en-US"/>
        </w:rPr>
        <w:t>Suas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últimas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certificações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incluem</w:t>
      </w:r>
      <w:proofErr w:type="spellEnd"/>
      <w:r>
        <w:rPr>
          <w:rFonts w:ascii="Arial" w:hAnsi="Arial" w:cs="Arial"/>
          <w:lang w:val="en-US"/>
        </w:rPr>
        <w:t>:</w:t>
      </w:r>
    </w:p>
    <w:p w14:paraId="3FDC3584" w14:textId="103E24F4" w:rsidR="005C30D9" w:rsidRDefault="004F4E5B" w:rsidP="004E75F4">
      <w:pPr>
        <w:jc w:val="left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>ITCERTS certified professional in ITC-021</w:t>
      </w:r>
      <w:r w:rsidR="004E75F4">
        <w:rPr>
          <w:rFonts w:ascii="Arial" w:hAnsi="Arial" w:cs="Arial"/>
          <w:lang w:val="en-US"/>
        </w:rPr>
        <w:t>,</w:t>
      </w:r>
      <w:r w:rsidR="004E75F4" w:rsidRPr="004E75F4">
        <w:rPr>
          <w:lang w:val="en-US"/>
        </w:rPr>
        <w:t xml:space="preserve">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4E75F4">
        <w:rPr>
          <w:rFonts w:ascii="Arial" w:hAnsi="Arial" w:cs="Arial"/>
          <w:lang w:val="en-US"/>
        </w:rPr>
        <w:t xml:space="preserve"> </w:t>
      </w:r>
      <w:r w:rsidRPr="004F4E5B">
        <w:rPr>
          <w:rFonts w:ascii="Arial" w:hAnsi="Arial" w:cs="Arial"/>
          <w:lang w:val="en-US"/>
        </w:rPr>
        <w:t xml:space="preserve">- </w:t>
      </w:r>
      <w:r w:rsidR="00EE38FE" w:rsidRPr="00EE38FE">
        <w:rPr>
          <w:rFonts w:ascii="Arial" w:hAnsi="Arial" w:cs="Arial"/>
          <w:lang w:val="en-US"/>
        </w:rPr>
        <w:t>DevOps Essentials Certificate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5F5F776</w:t>
      </w:r>
      <w:r w:rsidR="00B53E0C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Pr="004F4E5B">
        <w:rPr>
          <w:rFonts w:ascii="Arial" w:hAnsi="Arial" w:cs="Arial"/>
          <w:lang w:val="en-US"/>
        </w:rPr>
        <w:t>ITCERTS certified professional in ITC-006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Pr="004F4E5B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InfoSec Foundation Certificate Based on ISO/IEC 27002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5F5F777</w:t>
      </w:r>
      <w:r w:rsidR="00B53E0C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="005C30D9" w:rsidRPr="004F4E5B">
        <w:rPr>
          <w:rFonts w:ascii="Arial" w:hAnsi="Arial" w:cs="Arial"/>
          <w:lang w:val="en-US"/>
        </w:rPr>
        <w:t xml:space="preserve">ITCERTS certified professional in </w:t>
      </w:r>
      <w:r w:rsidR="005C30D9" w:rsidRPr="005C30D9">
        <w:rPr>
          <w:rFonts w:ascii="Arial" w:hAnsi="Arial" w:cs="Arial"/>
          <w:lang w:val="en-US"/>
        </w:rPr>
        <w:t>ITC-031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– Data Science Essentials</w:t>
      </w:r>
      <w:r w:rsidR="005C30D9">
        <w:rPr>
          <w:rFonts w:ascii="Arial" w:hAnsi="Arial" w:cs="Arial"/>
          <w:caps/>
          <w:lang w:val="en-US"/>
        </w:rPr>
        <w:t xml:space="preserve"> - </w:t>
      </w:r>
      <w:r w:rsidR="005C30D9">
        <w:rPr>
          <w:rFonts w:ascii="Arial" w:hAnsi="Arial" w:cs="Arial"/>
          <w:lang w:val="en-US"/>
        </w:rPr>
        <w:t>C</w:t>
      </w:r>
      <w:r w:rsidR="005C30D9" w:rsidRPr="004F4E5B">
        <w:rPr>
          <w:rFonts w:ascii="Arial" w:hAnsi="Arial" w:cs="Arial"/>
          <w:lang w:val="en-US"/>
        </w:rPr>
        <w:t xml:space="preserve">ertified </w:t>
      </w:r>
      <w:r w:rsidR="005C30D9">
        <w:rPr>
          <w:rFonts w:ascii="Arial" w:hAnsi="Arial" w:cs="Arial"/>
          <w:lang w:val="en-US"/>
        </w:rPr>
        <w:t xml:space="preserve">Number </w:t>
      </w:r>
      <w:r w:rsidR="005C30D9" w:rsidRPr="005C30D9">
        <w:rPr>
          <w:rFonts w:ascii="Arial" w:hAnsi="Arial" w:cs="Arial"/>
          <w:lang w:val="en-US"/>
        </w:rPr>
        <w:t>5F5F852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="005C30D9" w:rsidRPr="004F4E5B">
        <w:rPr>
          <w:rFonts w:ascii="Arial" w:hAnsi="Arial" w:cs="Arial"/>
          <w:lang w:val="en-US"/>
        </w:rPr>
        <w:t xml:space="preserve">ITCERTS </w:t>
      </w:r>
      <w:r w:rsidR="005C30D9">
        <w:rPr>
          <w:rFonts w:ascii="Arial" w:hAnsi="Arial" w:cs="Arial"/>
          <w:lang w:val="en-US"/>
        </w:rPr>
        <w:t xml:space="preserve">certified professional in </w:t>
      </w:r>
      <w:r w:rsidR="005C30D9" w:rsidRPr="005C30D9">
        <w:rPr>
          <w:rFonts w:ascii="Arial" w:hAnsi="Arial" w:cs="Arial"/>
          <w:lang w:val="en-US"/>
        </w:rPr>
        <w:t>ITC-023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– Data Governance Foundation </w:t>
      </w:r>
      <w:r w:rsidR="005C30D9">
        <w:rPr>
          <w:rFonts w:ascii="Arial" w:hAnsi="Arial" w:cs="Arial"/>
          <w:lang w:val="en-US"/>
        </w:rPr>
        <w:t xml:space="preserve">– Certified Number </w:t>
      </w:r>
      <w:r w:rsidR="005C30D9" w:rsidRPr="005C30D9">
        <w:rPr>
          <w:rFonts w:ascii="Arial" w:hAnsi="Arial" w:cs="Arial"/>
          <w:lang w:val="en-US"/>
        </w:rPr>
        <w:t>5F5F853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professional in </w:t>
      </w:r>
      <w:r w:rsidR="005C30D9" w:rsidRPr="005C30D9">
        <w:rPr>
          <w:rFonts w:ascii="Arial" w:hAnsi="Arial" w:cs="Arial"/>
          <w:lang w:val="en-US"/>
        </w:rPr>
        <w:t>ITC-016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- Cloud Security Foundation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5F5F854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Data Security Specialist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5F5F856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DevOps Security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5F5F857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Big Data Analyst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4E75F4">
        <w:rPr>
          <w:rFonts w:ascii="Arial" w:hAnsi="Arial" w:cs="Arial"/>
          <w:lang w:val="en-US"/>
        </w:rPr>
        <w:t xml:space="preserve"> – Certified Number </w:t>
      </w:r>
      <w:r w:rsidR="004E75F4" w:rsidRPr="004E75F4">
        <w:rPr>
          <w:rFonts w:ascii="Arial" w:hAnsi="Arial" w:cs="Arial"/>
          <w:lang w:val="en-US"/>
        </w:rPr>
        <w:t>5F5F855</w:t>
      </w:r>
      <w:r w:rsidR="004E75F4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</w:p>
    <w:p w14:paraId="585F8F0F" w14:textId="4CDB5D36" w:rsidR="00D20AA7" w:rsidRPr="00155900" w:rsidRDefault="00D20AA7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EE38FE">
        <w:rPr>
          <w:rFonts w:ascii="Arial" w:hAnsi="Arial" w:cs="Arial"/>
          <w:caps/>
          <w:lang w:val="en-US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64750F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DB05E2" w:rsidRDefault="002B3467" w:rsidP="00441EB9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7" w:history="1">
              <w:r w:rsidR="00EC2F61" w:rsidRPr="00DB05E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659D7C4F" w:rsidR="00C420C8" w:rsidRPr="009F470A" w:rsidRDefault="00DB05E2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Foco de carreira</w:t>
                  </w:r>
                </w:p>
                <w:p w14:paraId="40CB965A" w14:textId="64EEE21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</w:p>
                <w:p w14:paraId="5D53CC71" w14:textId="77777777" w:rsidR="00C420C8" w:rsidRPr="009F470A" w:rsidRDefault="00EC2F61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Data </w:t>
                  </w:r>
                  <w:r w:rsidRPr="00EC2F61">
                    <w:rPr>
                      <w:noProof/>
                      <w:lang w:val="pt-BR"/>
                    </w:rPr>
                    <w:t>Scientist</w:t>
                  </w:r>
                  <w:r>
                    <w:rPr>
                      <w:noProof/>
                      <w:lang w:val="pt-BR"/>
                    </w:rPr>
                    <w:t>, DevOps, Developer</w:t>
                  </w:r>
                  <w:r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934B07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274899A" w14:textId="1F4B47C1" w:rsidR="00EC2F61" w:rsidRPr="0064750F" w:rsidRDefault="00EC2F61" w:rsidP="00463463">
                  <w:pPr>
                    <w:rPr>
                      <w:b/>
                      <w:lang w:val="pt-BR"/>
                    </w:rPr>
                  </w:pPr>
                </w:p>
              </w:tc>
            </w:tr>
          </w:tbl>
          <w:p w14:paraId="18FC66DA" w14:textId="77777777" w:rsidR="00C420C8" w:rsidRPr="0064750F" w:rsidRDefault="00C420C8" w:rsidP="003856C9">
            <w:pPr>
              <w:rPr>
                <w:lang w:val="pt-BR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64750F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E59A405" w:rsidR="00C420C8" w:rsidRPr="00B64014" w:rsidRDefault="00EC2F61" w:rsidP="000B387F">
                  <w:pPr>
                    <w:pStyle w:val="Heading2"/>
                    <w:rPr>
                      <w:lang w:val="pt-BR"/>
                    </w:rPr>
                  </w:pPr>
                  <w:r w:rsidRPr="00B64014">
                    <w:rPr>
                      <w:lang w:val="pt-BR"/>
                    </w:rPr>
                    <w:t>Experi</w:t>
                  </w:r>
                  <w:r w:rsidR="00DB05E2" w:rsidRPr="00B64014">
                    <w:rPr>
                      <w:lang w:val="pt-BR"/>
                    </w:rPr>
                    <w:t>ê</w:t>
                  </w:r>
                  <w:r w:rsidRPr="00B64014">
                    <w:rPr>
                      <w:lang w:val="pt-BR"/>
                    </w:rPr>
                    <w:t>nc</w:t>
                  </w:r>
                  <w:r w:rsidR="00DB05E2" w:rsidRPr="00B64014">
                    <w:rPr>
                      <w:lang w:val="pt-BR"/>
                    </w:rPr>
                    <w:t>ia</w:t>
                  </w:r>
                  <w:r w:rsidR="00DF444A" w:rsidRPr="00B64014">
                    <w:rPr>
                      <w:lang w:val="pt-BR"/>
                    </w:rPr>
                    <w:t xml:space="preserve"> (</w:t>
                  </w:r>
                  <w:r w:rsidR="00DB05E2" w:rsidRPr="00B64014">
                    <w:rPr>
                      <w:lang w:val="pt-BR"/>
                    </w:rPr>
                    <w:t>últimas</w:t>
                  </w:r>
                  <w:r w:rsidR="00DF444A" w:rsidRPr="00B64014">
                    <w:rPr>
                      <w:lang w:val="pt-BR"/>
                    </w:rPr>
                    <w:t xml:space="preserve"> </w:t>
                  </w:r>
                  <w:r w:rsidR="00236411" w:rsidRPr="00B64014">
                    <w:rPr>
                      <w:lang w:val="pt-BR"/>
                    </w:rPr>
                    <w:t>3</w:t>
                  </w:r>
                  <w:r w:rsidR="00DF444A" w:rsidRPr="00B64014">
                    <w:rPr>
                      <w:lang w:val="pt-BR"/>
                    </w:rPr>
                    <w:t>)</w:t>
                  </w:r>
                </w:p>
                <w:p w14:paraId="3019036A" w14:textId="4BF8B181" w:rsidR="00236411" w:rsidRPr="0064750F" w:rsidRDefault="0064750F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</w:pPr>
                  <w:r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Desenvolvedor, </w:t>
                  </w:r>
                  <w:r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cientista de dados</w:t>
                  </w:r>
                  <w:r w:rsidR="00236411"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e</w:t>
                  </w:r>
                  <w:r w:rsidR="00236411"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DevOps </w:t>
                  </w:r>
                  <w:proofErr w:type="spellStart"/>
                  <w:r w:rsidR="00236411"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="00236411"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</w:t>
                  </w:r>
                  <w:proofErr w:type="spellStart"/>
                  <w:r w:rsidR="00236411" w:rsidRPr="0064750F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NNovup</w:t>
                  </w:r>
                  <w:proofErr w:type="spellEnd"/>
                </w:p>
                <w:p w14:paraId="5C650F1C" w14:textId="77777777" w:rsidR="00C420C8" w:rsidRPr="00B64014" w:rsidRDefault="00EC2F61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proofErr w:type="spellStart"/>
                  <w:r w:rsidRPr="00B64014">
                    <w:rPr>
                      <w:rFonts w:ascii="Arial" w:hAnsi="Arial" w:cs="Arial"/>
                      <w:lang w:val="pt-BR"/>
                    </w:rPr>
                    <w:t>Present</w:t>
                  </w:r>
                  <w:proofErr w:type="spellEnd"/>
                </w:p>
                <w:p w14:paraId="4EFFF994" w14:textId="33FA7BB0" w:rsidR="0064750F" w:rsidRPr="0064750F" w:rsidRDefault="0064750F" w:rsidP="0064750F">
                  <w:pPr>
                    <w:jc w:val="both"/>
                    <w:rPr>
                      <w:rFonts w:ascii="Arial" w:hAnsi="Arial" w:cs="Arial"/>
                      <w:lang w:val="pt-BR"/>
                    </w:rPr>
                  </w:pPr>
                  <w:r w:rsidRPr="0064750F">
                    <w:rPr>
                      <w:rFonts w:ascii="Arial" w:hAnsi="Arial" w:cs="Arial"/>
                      <w:lang w:val="pt-BR"/>
                    </w:rPr>
                    <w:t xml:space="preserve">• Implementação, provisionamento, configuração, utilização e administração do aplicativo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DialogFlow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TensorFlow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Azure.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lang w:val="pt-BR"/>
                    </w:rPr>
                    <w:t xml:space="preserve">Produtos de criação: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facebook,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skype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e web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e aplicações mobile para Android.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lang w:val="pt-BR"/>
                    </w:rPr>
                    <w:t xml:space="preserve">Desenvolvimento de aplicativos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na Azure.</w:t>
                  </w:r>
                </w:p>
                <w:p w14:paraId="4D167AA8" w14:textId="77777777" w:rsidR="0064750F" w:rsidRPr="0064750F" w:rsidRDefault="0064750F" w:rsidP="0064750F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64750F">
                    <w:rPr>
                      <w:rFonts w:ascii="Arial" w:hAnsi="Arial" w:cs="Arial"/>
                      <w:lang w:val="en-US"/>
                    </w:rPr>
                    <w:t>• Developer Shell Script, JavaScript, Android, HTML5, CSS, PHP e WordPress.</w:t>
                  </w:r>
                </w:p>
                <w:p w14:paraId="0AF79D6F" w14:textId="77777777" w:rsidR="0064750F" w:rsidRPr="0064750F" w:rsidRDefault="0064750F" w:rsidP="0064750F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64750F">
                    <w:rPr>
                      <w:rFonts w:ascii="Arial" w:hAnsi="Arial" w:cs="Arial"/>
                      <w:lang w:val="en-US"/>
                    </w:rPr>
                    <w:t xml:space="preserve">•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Implementação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administração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 e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utilização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 de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servidores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 e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aplicações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 como Postfix, Bind, WordPress,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MediaWiki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, Zimbra, Zabbix, Iptables, Asterisk, Rsync, Git, Snort, OSSEC HIDS, MySQL and MariaDB,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Rundeck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, Ansible, Puppet, docker,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kubernetes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, Jira, Confluence, Bamboo, Nexus,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Testlink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HipTest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en-US"/>
                    </w:rPr>
                    <w:t>ReadyAPI</w:t>
                  </w:r>
                  <w:proofErr w:type="spellEnd"/>
                  <w:r w:rsidRPr="0064750F">
                    <w:rPr>
                      <w:rFonts w:ascii="Arial" w:hAnsi="Arial" w:cs="Arial"/>
                      <w:lang w:val="en-US"/>
                    </w:rPr>
                    <w:t>, Jenkins.</w:t>
                  </w:r>
                </w:p>
                <w:p w14:paraId="3EE659A5" w14:textId="54C03027" w:rsidR="00F80FF7" w:rsidRPr="003810F7" w:rsidRDefault="0064750F" w:rsidP="0064750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64750F">
                    <w:rPr>
                      <w:rFonts w:ascii="Arial" w:hAnsi="Arial" w:cs="Arial"/>
                      <w:lang w:val="en-US"/>
                    </w:rPr>
                    <w:t xml:space="preserve">• </w:t>
                  </w:r>
                  <w:r w:rsidR="00F80FF7"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Senior Network Operations Engineer  at Nuance Communications</w:t>
                  </w:r>
                </w:p>
                <w:p w14:paraId="4FE4601F" w14:textId="3A0B8E4B" w:rsidR="00C420C8" w:rsidRPr="00B64014" w:rsidRDefault="00F80FF7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2017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</w:p>
                <w:p w14:paraId="20603F92" w14:textId="36C236EF" w:rsidR="00C83CDC" w:rsidRPr="000C4D43" w:rsidRDefault="00DB05E2" w:rsidP="000B387F">
                  <w:pPr>
                    <w:rPr>
                      <w:rFonts w:ascii="Arial" w:hAnsi="Arial" w:cs="Arial"/>
                      <w:shd w:val="clear" w:color="auto" w:fill="F5F5F5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Criação, documentação, testes, implementação, adoção e resultados do framework DevOps, prop</w:t>
                  </w:r>
                  <w:r w:rsidR="000C4D4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osta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/metas, DevOps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Lifecycle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- CI / CD,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Kanban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reuniões de sprints,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Rundeck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Ansible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Puppet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Docker,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Kubernetes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Jira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Confluence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Bamboo,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Nexus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Testlink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HipTest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ReadyAPI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Jenkins. 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Utilização do 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Nagios</w:t>
                  </w:r>
                  <w:proofErr w:type="spellEnd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/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Centreon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. Criação de 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front-</w:t>
                  </w:r>
                  <w:proofErr w:type="spellStart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ends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para integrar tecnologias e oferece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a possibilidade de copyrights, customizações e mudanças para a empresa. 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Planejamento e implementação de laboratório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s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do framework ELK</w:t>
                  </w:r>
                  <w:r w:rsidR="0063672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.</w:t>
                  </w:r>
                </w:p>
                <w:p w14:paraId="72788389" w14:textId="77777777" w:rsidR="00D376FC" w:rsidRPr="00B64014" w:rsidRDefault="002661C4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DevOps System Administrator </w:t>
                  </w:r>
                  <w:proofErr w:type="spellStart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at</w:t>
                  </w:r>
                  <w:proofErr w:type="spellEnd"/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Vertude</w:t>
                  </w:r>
                </w:p>
                <w:p w14:paraId="43D20E35" w14:textId="2CB7274D" w:rsidR="00DE4D43" w:rsidRPr="00B64014" w:rsidRDefault="00DE4D43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 xml:space="preserve">2016 </w:t>
                  </w:r>
                  <w:r w:rsidR="00BE6B85" w:rsidRPr="00B64014">
                    <w:rPr>
                      <w:rFonts w:ascii="Arial" w:hAnsi="Arial" w:cs="Arial"/>
                      <w:lang w:val="pt-BR"/>
                    </w:rPr>
                    <w:t>–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 xml:space="preserve"> 2017</w:t>
                  </w:r>
                </w:p>
                <w:p w14:paraId="103B7836" w14:textId="77777777" w:rsidR="00EB11C9" w:rsidRDefault="000C4D43" w:rsidP="000B387F">
                  <w:pPr>
                    <w:spacing w:after="15" w:line="240" w:lineRule="auto"/>
                    <w:rPr>
                      <w:rFonts w:ascii="Arial" w:hAnsi="Arial" w:cs="Arial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lang w:val="pt-BR"/>
                    </w:rPr>
                    <w:t xml:space="preserve">Administração, configuração e automatização do AD (Windows 2012), do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GitServer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WebServers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 -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linux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apache, MariaDB e PHP), Firewall do Windows (TMG), TFTP (Servidor WINDOWS), Servidor de Arquivos (Samba),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IPpbx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(Elastix). Servidores de testes (LAMP), Inventário OCS (OCS Server), Oracle Enterprise (Oracle). </w:t>
                  </w:r>
                  <w:proofErr w:type="spellStart"/>
                  <w:r w:rsidR="00EB11C9">
                    <w:rPr>
                      <w:rFonts w:ascii="Arial" w:hAnsi="Arial" w:cs="Arial"/>
                      <w:lang w:val="pt-BR"/>
                    </w:rPr>
                    <w:t>Hardening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de servidores PBX Asterisk. Criação de front-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end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com HTML5, CSS, PHP,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Bootstrap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>, SEO - Wordpress.</w:t>
                  </w:r>
                </w:p>
                <w:p w14:paraId="03EC6EE9" w14:textId="78592DB5" w:rsidR="00330446" w:rsidRPr="000C4D43" w:rsidRDefault="00330446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lastRenderedPageBreak/>
                    <w:t xml:space="preserve">Technology Researcher and Professor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of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Computer Science </w:t>
                  </w:r>
                  <w:proofErr w:type="spellStart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at</w:t>
                  </w:r>
                  <w:proofErr w:type="spellEnd"/>
                  <w:r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SENAI - Serviço Nacional de Aprendizagem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20C8A989" w:rsidR="00232722" w:rsidRPr="00B35262" w:rsidRDefault="00EB11C9" w:rsidP="000B387F">
                  <w:pPr>
                    <w:spacing w:after="7" w:line="240" w:lineRule="auto"/>
                    <w:ind w:right="12"/>
                    <w:rPr>
                      <w:lang w:val="en-US"/>
                    </w:rPr>
                  </w:pPr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Shell Script, Java (SE / EE), HTML5, CSS, PHP, JavaScript, </w:t>
                  </w:r>
                  <w:proofErr w:type="spellStart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>desenvolvedor</w:t>
                  </w:r>
                  <w:proofErr w:type="spellEnd"/>
                  <w:r w:rsidRPr="00EB11C9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Intel XDK (App Framework + cordova), WordPress, Node.js e git version controller.</w:t>
                  </w:r>
                </w:p>
              </w:tc>
            </w:tr>
            <w:tr w:rsidR="00C420C8" w:rsidRPr="0064750F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075A6C19" w14:textId="7B4112A8" w:rsidR="00623E3D" w:rsidRPr="00F72FD6" w:rsidRDefault="00E775C4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>: Data Scientist, 2017 -2018</w:t>
                  </w:r>
                </w:p>
                <w:p w14:paraId="0A75A9E6" w14:textId="5670679C" w:rsidR="00B74BA6" w:rsidRDefault="00F72FD6" w:rsidP="0017736E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University of California, Irvine: Project management, module I </w:t>
                  </w:r>
                  <w:r w:rsidR="00DC12F7">
                    <w:rPr>
                      <w:rFonts w:ascii="Arial" w:hAnsi="Arial" w:cs="Arial"/>
                      <w:color w:val="000000"/>
                      <w:lang w:val="en-US"/>
                    </w:rPr>
                    <w:t>–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33F14F3D" w:rsidR="0017736E" w:rsidRPr="0017736E" w:rsidRDefault="00907558" w:rsidP="00E83585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Bachelor in </w:t>
                  </w:r>
                  <w:r w:rsidR="00DC12F7">
                    <w:rPr>
                      <w:rFonts w:ascii="Arial" w:hAnsi="Arial" w:cs="Arial"/>
                      <w:lang w:val="en-US"/>
                    </w:rPr>
                    <w:t>Business Administration focused in Systems Information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2001 </w:t>
                  </w:r>
                  <w:r w:rsidR="00852E9B">
                    <w:rPr>
                      <w:rFonts w:ascii="Arial" w:hAnsi="Arial" w:cs="Arial"/>
                      <w:lang w:val="en-US"/>
                    </w:rPr>
                    <w:t>–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2006</w:t>
                  </w:r>
                  <w:r w:rsidR="00852E9B">
                    <w:rPr>
                      <w:rFonts w:ascii="Arial" w:hAnsi="Arial" w:cs="Arial"/>
                      <w:lang w:val="en-US"/>
                    </w:rPr>
                    <w:br/>
                  </w:r>
                  <w:r w:rsidR="00852E9B">
                    <w:rPr>
                      <w:rFonts w:ascii="Arial" w:hAnsi="Arial" w:cs="Arial"/>
                      <w:lang w:val="en-US"/>
                    </w:rPr>
                    <w:br/>
                  </w:r>
                  <w:proofErr w:type="spellStart"/>
                  <w:r w:rsidR="00852E9B">
                    <w:rPr>
                      <w:rFonts w:ascii="Arial" w:hAnsi="Arial" w:cs="Arial"/>
                      <w:lang w:val="en-US"/>
                    </w:rPr>
                    <w:t>Inglês</w:t>
                  </w:r>
                  <w:proofErr w:type="spellEnd"/>
                  <w:r w:rsidR="00852E9B">
                    <w:rPr>
                      <w:rFonts w:ascii="Arial" w:hAnsi="Arial" w:cs="Arial"/>
                      <w:lang w:val="en-US"/>
                    </w:rPr>
                    <w:t xml:space="preserve"> fluente</w:t>
                  </w:r>
                  <w:bookmarkStart w:id="0" w:name="_GoBack"/>
                  <w:bookmarkEnd w:id="0"/>
                </w:p>
              </w:tc>
            </w:tr>
            <w:tr w:rsidR="00C420C8" w:rsidRPr="0064750F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footerReference w:type="default" r:id="rId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8D075" w14:textId="77777777" w:rsidR="002B3467" w:rsidRDefault="002B3467" w:rsidP="003856C9">
      <w:pPr>
        <w:spacing w:after="0" w:line="240" w:lineRule="auto"/>
      </w:pPr>
      <w:r>
        <w:separator/>
      </w:r>
    </w:p>
  </w:endnote>
  <w:endnote w:type="continuationSeparator" w:id="0">
    <w:p w14:paraId="2ECC96B1" w14:textId="77777777" w:rsidR="002B3467" w:rsidRDefault="002B346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49296629" w:rsidR="003856C9" w:rsidRDefault="002B3467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0F7A9" w14:textId="77777777" w:rsidR="002B3467" w:rsidRDefault="002B3467" w:rsidP="003856C9">
      <w:pPr>
        <w:spacing w:after="0" w:line="240" w:lineRule="auto"/>
      </w:pPr>
      <w:r>
        <w:separator/>
      </w:r>
    </w:p>
  </w:footnote>
  <w:footnote w:type="continuationSeparator" w:id="0">
    <w:p w14:paraId="383978D6" w14:textId="77777777" w:rsidR="002B3467" w:rsidRDefault="002B3467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mwrAUAad3mJC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C4D43"/>
    <w:rsid w:val="000F0FAD"/>
    <w:rsid w:val="000F6E8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3467"/>
    <w:rsid w:val="002B3890"/>
    <w:rsid w:val="002B7747"/>
    <w:rsid w:val="002B7D57"/>
    <w:rsid w:val="002C77B9"/>
    <w:rsid w:val="002F1C3F"/>
    <w:rsid w:val="002F485A"/>
    <w:rsid w:val="003053D9"/>
    <w:rsid w:val="00311120"/>
    <w:rsid w:val="00314372"/>
    <w:rsid w:val="00330446"/>
    <w:rsid w:val="003717F7"/>
    <w:rsid w:val="003810F7"/>
    <w:rsid w:val="003856C9"/>
    <w:rsid w:val="00396369"/>
    <w:rsid w:val="003F4D31"/>
    <w:rsid w:val="003F5FDB"/>
    <w:rsid w:val="0043426C"/>
    <w:rsid w:val="00441EB9"/>
    <w:rsid w:val="00453BD1"/>
    <w:rsid w:val="00463463"/>
    <w:rsid w:val="00473EF8"/>
    <w:rsid w:val="004760E5"/>
    <w:rsid w:val="004B2C5D"/>
    <w:rsid w:val="004D22BB"/>
    <w:rsid w:val="004E75F4"/>
    <w:rsid w:val="004F2FAE"/>
    <w:rsid w:val="004F4E5B"/>
    <w:rsid w:val="005152F2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4890"/>
    <w:rsid w:val="005A7E57"/>
    <w:rsid w:val="005C30D9"/>
    <w:rsid w:val="005C6973"/>
    <w:rsid w:val="005C7338"/>
    <w:rsid w:val="00600AD0"/>
    <w:rsid w:val="00616FF4"/>
    <w:rsid w:val="00623E3D"/>
    <w:rsid w:val="0063391A"/>
    <w:rsid w:val="00636723"/>
    <w:rsid w:val="0064750F"/>
    <w:rsid w:val="00671261"/>
    <w:rsid w:val="006A3CE7"/>
    <w:rsid w:val="00704FDF"/>
    <w:rsid w:val="007210FC"/>
    <w:rsid w:val="00723058"/>
    <w:rsid w:val="0073272B"/>
    <w:rsid w:val="00743379"/>
    <w:rsid w:val="00744FAE"/>
    <w:rsid w:val="00745961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25ED8"/>
    <w:rsid w:val="00832043"/>
    <w:rsid w:val="00832F81"/>
    <w:rsid w:val="00841714"/>
    <w:rsid w:val="008501C7"/>
    <w:rsid w:val="00852E9B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4B07"/>
    <w:rsid w:val="00936DC2"/>
    <w:rsid w:val="009A4416"/>
    <w:rsid w:val="009B3EB0"/>
    <w:rsid w:val="009D1627"/>
    <w:rsid w:val="009F470A"/>
    <w:rsid w:val="009F7DFF"/>
    <w:rsid w:val="00A067D3"/>
    <w:rsid w:val="00A117AC"/>
    <w:rsid w:val="00A35B3E"/>
    <w:rsid w:val="00A42F91"/>
    <w:rsid w:val="00A476F0"/>
    <w:rsid w:val="00A74D68"/>
    <w:rsid w:val="00AA5AB2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3E0C"/>
    <w:rsid w:val="00B550FC"/>
    <w:rsid w:val="00B64014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B05E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85521"/>
    <w:rsid w:val="00E941EF"/>
    <w:rsid w:val="00EA1801"/>
    <w:rsid w:val="00EA5622"/>
    <w:rsid w:val="00EB11C9"/>
    <w:rsid w:val="00EB1C1B"/>
    <w:rsid w:val="00EB3B13"/>
    <w:rsid w:val="00EC2F61"/>
    <w:rsid w:val="00EE38FE"/>
    <w:rsid w:val="00F036C6"/>
    <w:rsid w:val="00F077AE"/>
    <w:rsid w:val="00F14687"/>
    <w:rsid w:val="00F32B33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MOO.dotx</Template>
  <TotalTime>0</TotalTime>
  <Pages>3</Pages>
  <Words>702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3</cp:revision>
  <cp:lastPrinted>2018-08-01T14:18:00Z</cp:lastPrinted>
  <dcterms:created xsi:type="dcterms:W3CDTF">2018-08-02T20:09:00Z</dcterms:created>
  <dcterms:modified xsi:type="dcterms:W3CDTF">2018-08-13T13:41:00Z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